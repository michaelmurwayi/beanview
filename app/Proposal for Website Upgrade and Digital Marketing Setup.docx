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579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D1B38E2" wp14:editId="48621A6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6A23624" w14:textId="77777777" w:rsidR="00212CD3" w:rsidRPr="00212CD3" w:rsidRDefault="00212CD3" w:rsidP="00212CD3">
      <w:pPr>
        <w:pStyle w:val="Title"/>
        <w:rPr>
          <w:lang w:val="en-KE"/>
        </w:rPr>
      </w:pPr>
      <w:r w:rsidRPr="00212CD3">
        <w:rPr>
          <w:b/>
          <w:bCs/>
          <w:lang w:val="en-KE"/>
        </w:rPr>
        <w:t>Proposal for Website Upgrade and Digital Marketing Setup</w:t>
      </w:r>
    </w:p>
    <w:p w14:paraId="53645888" w14:textId="6CF00822" w:rsidR="00C6554A" w:rsidRDefault="00C6554A" w:rsidP="00C6554A">
      <w:pPr>
        <w:pStyle w:val="Title"/>
      </w:pPr>
    </w:p>
    <w:p w14:paraId="4BA52BFA" w14:textId="1CED3787" w:rsidR="00C6554A" w:rsidRDefault="00212CD3" w:rsidP="00C6554A">
      <w:pPr>
        <w:pStyle w:val="Subtitle"/>
      </w:pPr>
      <w:r>
        <w:t>By</w:t>
      </w:r>
    </w:p>
    <w:p w14:paraId="3A2106AC" w14:textId="263E1D37" w:rsidR="00212CD3" w:rsidRDefault="00212CD3" w:rsidP="00C6554A">
      <w:pPr>
        <w:pStyle w:val="Subtitle"/>
      </w:pPr>
      <w:r>
        <w:t>Brian Munene – Wave kenya Regional Co-ordinator</w:t>
      </w:r>
    </w:p>
    <w:p w14:paraId="1A94F61B" w14:textId="64783034" w:rsidR="00C6554A" w:rsidRDefault="00212CD3" w:rsidP="00212CD3">
      <w:pPr>
        <w:pStyle w:val="Subtitle"/>
      </w:pPr>
      <w:r>
        <w:t>Michael Murwayi – Software Develop</w:t>
      </w:r>
      <w:r w:rsidR="00EC6005">
        <w:t>ER</w:t>
      </w:r>
      <w:r w:rsidR="00C6554A">
        <w:br w:type="page"/>
      </w:r>
    </w:p>
    <w:p w14:paraId="5FB22CF1" w14:textId="57A8D1CF" w:rsidR="00C6554A" w:rsidRPr="002F2CD0" w:rsidRDefault="00212CD3" w:rsidP="00EC6005">
      <w:pPr>
        <w:pStyle w:val="Heading1"/>
        <w:spacing w:line="480" w:lineRule="auto"/>
        <w:jc w:val="center"/>
        <w:rPr>
          <w:rFonts w:ascii="Algerian" w:hAnsi="Algerian"/>
          <w:sz w:val="24"/>
          <w:szCs w:val="24"/>
        </w:rPr>
      </w:pPr>
      <w:r w:rsidRPr="00212CD3">
        <w:rPr>
          <w:rFonts w:ascii="Algerian" w:hAnsi="Algerian"/>
          <w:sz w:val="48"/>
          <w:szCs w:val="48"/>
        </w:rPr>
        <w:lastRenderedPageBreak/>
        <w:t>Introduction</w:t>
      </w:r>
    </w:p>
    <w:p w14:paraId="58EC6275" w14:textId="77777777" w:rsidR="00212CD3" w:rsidRPr="00212CD3" w:rsidRDefault="00212CD3" w:rsidP="00212CD3">
      <w:pPr>
        <w:spacing w:line="360" w:lineRule="auto"/>
        <w:jc w:val="both"/>
        <w:rPr>
          <w:sz w:val="24"/>
          <w:szCs w:val="24"/>
          <w:lang w:val="en-KE"/>
        </w:rPr>
      </w:pPr>
      <w:r w:rsidRPr="00212CD3">
        <w:rPr>
          <w:sz w:val="24"/>
          <w:szCs w:val="24"/>
          <w:lang w:val="en-KE"/>
        </w:rPr>
        <w:t>WAVE Children's Foundation has been a beacon of hope for underprivileged children, transforming countless lives through its impactful initiatives. As the organization continues to grow, expanding its reach and engaging a global audience is imperative to maximizing its impact. A state-of-the-art website, coupled with a strategic digital marketing approach, will enable WAVE to connect with more donors, volunteers, and supporters worldwide. This proposal provides a roadmap for upgrading the website and implementing a comprehensive digital marketing strategy to achieve these goals, ensuring that the foundation’s mission reaches a broader audience and fosters deeper connections.</w:t>
      </w:r>
    </w:p>
    <w:p w14:paraId="7F8A160A" w14:textId="77777777" w:rsidR="00212CD3" w:rsidRPr="00212CD3" w:rsidRDefault="00212CD3" w:rsidP="00212CD3">
      <w:pPr>
        <w:spacing w:line="360" w:lineRule="auto"/>
        <w:jc w:val="both"/>
        <w:rPr>
          <w:sz w:val="24"/>
          <w:szCs w:val="24"/>
          <w:lang w:val="en-KE"/>
        </w:rPr>
      </w:pPr>
      <w:r w:rsidRPr="00212CD3">
        <w:rPr>
          <w:sz w:val="24"/>
          <w:szCs w:val="24"/>
          <w:lang w:val="en-KE"/>
        </w:rPr>
        <w:t>With the constant change and advancement in the field of technology and online marketing, it is essential for modern organizations to adapt their operations to fully leverage their media assets, including websites and social media accounts. By staying ahead of these trends, WAVE can ensure maximum impact and sustainable growth.</w:t>
      </w:r>
    </w:p>
    <w:p w14:paraId="28761964" w14:textId="77777777" w:rsidR="00212CD3" w:rsidRDefault="00212CD3" w:rsidP="00212CD3">
      <w:pPr>
        <w:spacing w:line="360" w:lineRule="auto"/>
        <w:jc w:val="both"/>
        <w:rPr>
          <w:sz w:val="28"/>
          <w:szCs w:val="28"/>
          <w:lang w:val="en-KE"/>
        </w:rPr>
      </w:pPr>
    </w:p>
    <w:p w14:paraId="2EA78A63" w14:textId="77777777" w:rsidR="00212CD3" w:rsidRDefault="00212CD3" w:rsidP="00212CD3">
      <w:pPr>
        <w:spacing w:line="360" w:lineRule="auto"/>
        <w:jc w:val="both"/>
        <w:rPr>
          <w:sz w:val="28"/>
          <w:szCs w:val="28"/>
          <w:lang w:val="en-KE"/>
        </w:rPr>
      </w:pPr>
    </w:p>
    <w:p w14:paraId="34968FB8" w14:textId="77777777" w:rsidR="00212CD3" w:rsidRDefault="00212CD3" w:rsidP="00212CD3">
      <w:pPr>
        <w:spacing w:line="360" w:lineRule="auto"/>
        <w:jc w:val="both"/>
        <w:rPr>
          <w:sz w:val="28"/>
          <w:szCs w:val="28"/>
          <w:lang w:val="en-KE"/>
        </w:rPr>
      </w:pPr>
    </w:p>
    <w:p w14:paraId="398C38EE" w14:textId="77777777" w:rsidR="002F2CD0" w:rsidRDefault="002F2CD0" w:rsidP="00212CD3">
      <w:pPr>
        <w:spacing w:line="360" w:lineRule="auto"/>
        <w:jc w:val="both"/>
        <w:rPr>
          <w:sz w:val="28"/>
          <w:szCs w:val="28"/>
          <w:lang w:val="en-KE"/>
        </w:rPr>
      </w:pPr>
    </w:p>
    <w:p w14:paraId="2D051908" w14:textId="77777777" w:rsidR="002F2CD0" w:rsidRDefault="002F2CD0" w:rsidP="00212CD3">
      <w:pPr>
        <w:spacing w:line="360" w:lineRule="auto"/>
        <w:jc w:val="both"/>
        <w:rPr>
          <w:sz w:val="28"/>
          <w:szCs w:val="28"/>
          <w:lang w:val="en-KE"/>
        </w:rPr>
      </w:pPr>
    </w:p>
    <w:p w14:paraId="1AA4D9E3" w14:textId="34FD18AF" w:rsidR="00212CD3" w:rsidRPr="002F2CD0" w:rsidRDefault="00212CD3" w:rsidP="002F2CD0">
      <w:pPr>
        <w:pStyle w:val="Heading1"/>
        <w:spacing w:line="480" w:lineRule="auto"/>
        <w:jc w:val="center"/>
        <w:rPr>
          <w:rFonts w:ascii="Algerian" w:hAnsi="Algerian"/>
          <w:sz w:val="40"/>
          <w:szCs w:val="40"/>
          <w:lang w:val="en-KE"/>
        </w:rPr>
      </w:pPr>
      <w:r w:rsidRPr="002F2CD0">
        <w:rPr>
          <w:rFonts w:ascii="Algerian" w:hAnsi="Algerian"/>
          <w:sz w:val="40"/>
          <w:szCs w:val="40"/>
          <w:lang w:val="en-KE"/>
        </w:rPr>
        <w:lastRenderedPageBreak/>
        <w:t>WEBSITE UPGRADE</w:t>
      </w:r>
    </w:p>
    <w:p w14:paraId="3829BA0C" w14:textId="77777777" w:rsidR="002F2CD0" w:rsidRPr="002F2CD0" w:rsidRDefault="002F2CD0" w:rsidP="002F2CD0">
      <w:pPr>
        <w:spacing w:line="360" w:lineRule="auto"/>
        <w:jc w:val="both"/>
        <w:rPr>
          <w:sz w:val="24"/>
          <w:szCs w:val="24"/>
          <w:lang w:val="en-KE"/>
        </w:rPr>
      </w:pPr>
      <w:r w:rsidRPr="002F2CD0">
        <w:rPr>
          <w:sz w:val="24"/>
          <w:szCs w:val="24"/>
          <w:lang w:val="en-KE"/>
        </w:rPr>
        <w:t>An optimized, user-friendly website is the cornerstone of effective online engagement, serving as both a digital storefront and a communication hub. A well-designed website ensures that visitors can easily navigate through content, find critical information, and interact with the organization seamlessly. It sets the tone for credibility, professionalism, and trust, which are essential for fostering long-term relationships with donors, volunteers, and stakeholders. The proposed improvements aim to transform the website into a dynamic, engaging platform that not only meets current user expectations but also anticipates future needs.</w:t>
      </w:r>
    </w:p>
    <w:p w14:paraId="095538A1" w14:textId="77777777" w:rsidR="002F2CD0" w:rsidRDefault="002F2CD0" w:rsidP="002F2CD0">
      <w:pPr>
        <w:spacing w:line="360" w:lineRule="auto"/>
        <w:jc w:val="both"/>
        <w:rPr>
          <w:sz w:val="24"/>
          <w:szCs w:val="24"/>
          <w:lang w:val="en-KE"/>
        </w:rPr>
      </w:pPr>
    </w:p>
    <w:p w14:paraId="733CCA63" w14:textId="77777777" w:rsidR="002F2CD0" w:rsidRDefault="002F2CD0" w:rsidP="002F2CD0">
      <w:pPr>
        <w:spacing w:line="360" w:lineRule="auto"/>
        <w:jc w:val="both"/>
        <w:rPr>
          <w:sz w:val="24"/>
          <w:szCs w:val="24"/>
          <w:lang w:val="en-KE"/>
        </w:rPr>
      </w:pPr>
    </w:p>
    <w:p w14:paraId="33D323BF" w14:textId="256A1F3A" w:rsidR="002F2CD0" w:rsidRPr="002F2CD0" w:rsidRDefault="002F2CD0" w:rsidP="002F2CD0">
      <w:pPr>
        <w:spacing w:line="360" w:lineRule="auto"/>
        <w:jc w:val="both"/>
        <w:rPr>
          <w:sz w:val="24"/>
          <w:szCs w:val="24"/>
          <w:lang w:val="en-KE"/>
        </w:rPr>
      </w:pPr>
      <w:r w:rsidRPr="002F2CD0">
        <w:rPr>
          <w:sz w:val="24"/>
          <w:szCs w:val="24"/>
          <w:lang w:val="en-KE"/>
        </w:rPr>
        <w:t xml:space="preserve">1.1 </w:t>
      </w:r>
      <w:r w:rsidRPr="002F2CD0">
        <w:rPr>
          <w:b/>
          <w:bCs/>
          <w:sz w:val="24"/>
          <w:szCs w:val="24"/>
          <w:lang w:val="en-KE"/>
        </w:rPr>
        <w:t>Modern and Responsive Design</w:t>
      </w:r>
    </w:p>
    <w:p w14:paraId="460F1CF8" w14:textId="77777777" w:rsidR="002F2CD0" w:rsidRPr="002F2CD0" w:rsidRDefault="002F2CD0" w:rsidP="002F2CD0">
      <w:pPr>
        <w:numPr>
          <w:ilvl w:val="0"/>
          <w:numId w:val="16"/>
        </w:numPr>
        <w:spacing w:line="360" w:lineRule="auto"/>
        <w:jc w:val="both"/>
        <w:rPr>
          <w:sz w:val="24"/>
          <w:szCs w:val="24"/>
          <w:lang w:val="en-KE"/>
        </w:rPr>
      </w:pPr>
      <w:r w:rsidRPr="002F2CD0">
        <w:rPr>
          <w:sz w:val="24"/>
          <w:szCs w:val="24"/>
          <w:lang w:val="en-KE"/>
        </w:rPr>
        <w:t>Implement a clean, visually appealing design.</w:t>
      </w:r>
    </w:p>
    <w:p w14:paraId="4CD733FA" w14:textId="77777777" w:rsidR="002F2CD0" w:rsidRPr="002F2CD0" w:rsidRDefault="002F2CD0" w:rsidP="002F2CD0">
      <w:pPr>
        <w:numPr>
          <w:ilvl w:val="0"/>
          <w:numId w:val="16"/>
        </w:numPr>
        <w:spacing w:line="360" w:lineRule="auto"/>
        <w:jc w:val="both"/>
        <w:rPr>
          <w:sz w:val="24"/>
          <w:szCs w:val="24"/>
          <w:lang w:val="en-KE"/>
        </w:rPr>
      </w:pPr>
      <w:r w:rsidRPr="002F2CD0">
        <w:rPr>
          <w:sz w:val="24"/>
          <w:szCs w:val="24"/>
          <w:lang w:val="en-KE"/>
        </w:rPr>
        <w:t>Ensure the site is fully responsive for mobile, tablet, and desktop devices.</w:t>
      </w:r>
    </w:p>
    <w:p w14:paraId="76F1EE82" w14:textId="77777777" w:rsidR="002F2CD0" w:rsidRPr="002F2CD0" w:rsidRDefault="002F2CD0" w:rsidP="002F2CD0">
      <w:pPr>
        <w:spacing w:line="360" w:lineRule="auto"/>
        <w:jc w:val="both"/>
        <w:rPr>
          <w:sz w:val="24"/>
          <w:szCs w:val="24"/>
          <w:lang w:val="en-KE"/>
        </w:rPr>
      </w:pPr>
      <w:r w:rsidRPr="002F2CD0">
        <w:rPr>
          <w:sz w:val="24"/>
          <w:szCs w:val="24"/>
          <w:lang w:val="en-KE"/>
        </w:rPr>
        <w:t xml:space="preserve">1.2 </w:t>
      </w:r>
      <w:r w:rsidRPr="002F2CD0">
        <w:rPr>
          <w:b/>
          <w:bCs/>
          <w:sz w:val="24"/>
          <w:szCs w:val="24"/>
          <w:lang w:val="en-KE"/>
        </w:rPr>
        <w:t>Enhanced Navigation</w:t>
      </w:r>
    </w:p>
    <w:p w14:paraId="3A57F89F" w14:textId="77777777" w:rsidR="002F2CD0" w:rsidRPr="002F2CD0" w:rsidRDefault="002F2CD0" w:rsidP="002F2CD0">
      <w:pPr>
        <w:numPr>
          <w:ilvl w:val="0"/>
          <w:numId w:val="17"/>
        </w:numPr>
        <w:spacing w:line="360" w:lineRule="auto"/>
        <w:jc w:val="both"/>
        <w:rPr>
          <w:sz w:val="24"/>
          <w:szCs w:val="24"/>
          <w:lang w:val="en-KE"/>
        </w:rPr>
      </w:pPr>
      <w:r w:rsidRPr="002F2CD0">
        <w:rPr>
          <w:sz w:val="24"/>
          <w:szCs w:val="24"/>
          <w:lang w:val="en-KE"/>
        </w:rPr>
        <w:t>Simplify the menu structure for easy access to key information such as programs, donation portals, and volunteer opportunities.</w:t>
      </w:r>
    </w:p>
    <w:p w14:paraId="5BE9CE4B" w14:textId="77777777" w:rsidR="002F2CD0" w:rsidRPr="002F2CD0" w:rsidRDefault="002F2CD0" w:rsidP="002F2CD0">
      <w:pPr>
        <w:numPr>
          <w:ilvl w:val="0"/>
          <w:numId w:val="17"/>
        </w:numPr>
        <w:spacing w:line="360" w:lineRule="auto"/>
        <w:jc w:val="both"/>
        <w:rPr>
          <w:sz w:val="24"/>
          <w:szCs w:val="24"/>
          <w:lang w:val="en-KE"/>
        </w:rPr>
      </w:pPr>
      <w:r w:rsidRPr="002F2CD0">
        <w:rPr>
          <w:sz w:val="24"/>
          <w:szCs w:val="24"/>
          <w:lang w:val="en-KE"/>
        </w:rPr>
        <w:t>Add a search function for quick content discovery.</w:t>
      </w:r>
    </w:p>
    <w:p w14:paraId="339BE79E" w14:textId="0226874A" w:rsidR="002F2CD0" w:rsidRPr="002F2CD0" w:rsidRDefault="002F2CD0" w:rsidP="002F2CD0">
      <w:pPr>
        <w:spacing w:line="360" w:lineRule="auto"/>
        <w:jc w:val="both"/>
        <w:rPr>
          <w:sz w:val="24"/>
          <w:szCs w:val="24"/>
          <w:lang w:val="en-KE"/>
        </w:rPr>
      </w:pPr>
      <w:r w:rsidRPr="002F2CD0">
        <w:rPr>
          <w:sz w:val="24"/>
          <w:szCs w:val="24"/>
          <w:lang w:val="en-KE"/>
        </w:rPr>
        <w:t>1.</w:t>
      </w:r>
      <w:r>
        <w:rPr>
          <w:sz w:val="24"/>
          <w:szCs w:val="24"/>
          <w:lang w:val="en-KE"/>
        </w:rPr>
        <w:t>3</w:t>
      </w:r>
      <w:r w:rsidRPr="002F2CD0">
        <w:rPr>
          <w:sz w:val="24"/>
          <w:szCs w:val="24"/>
          <w:lang w:val="en-KE"/>
        </w:rPr>
        <w:t xml:space="preserve"> </w:t>
      </w:r>
      <w:r w:rsidRPr="002F2CD0">
        <w:rPr>
          <w:b/>
          <w:bCs/>
          <w:sz w:val="24"/>
          <w:szCs w:val="24"/>
          <w:lang w:val="en-KE"/>
        </w:rPr>
        <w:t>SEO Optimization</w:t>
      </w:r>
    </w:p>
    <w:p w14:paraId="7F11601A" w14:textId="77777777" w:rsidR="002F2CD0" w:rsidRPr="002F2CD0" w:rsidRDefault="002F2CD0" w:rsidP="002F2CD0">
      <w:pPr>
        <w:numPr>
          <w:ilvl w:val="0"/>
          <w:numId w:val="18"/>
        </w:numPr>
        <w:spacing w:line="360" w:lineRule="auto"/>
        <w:jc w:val="both"/>
        <w:rPr>
          <w:sz w:val="24"/>
          <w:szCs w:val="24"/>
          <w:lang w:val="en-KE"/>
        </w:rPr>
      </w:pPr>
      <w:r w:rsidRPr="002F2CD0">
        <w:rPr>
          <w:sz w:val="24"/>
          <w:szCs w:val="24"/>
          <w:lang w:val="en-KE"/>
        </w:rPr>
        <w:t>Implement technical SEO improvements, including metadata, alt tags for images, and URL structure.</w:t>
      </w:r>
    </w:p>
    <w:p w14:paraId="39D0E3D2" w14:textId="77777777" w:rsidR="002F2CD0" w:rsidRDefault="002F2CD0" w:rsidP="002F2CD0">
      <w:pPr>
        <w:spacing w:line="360" w:lineRule="auto"/>
        <w:jc w:val="both"/>
        <w:rPr>
          <w:sz w:val="24"/>
          <w:szCs w:val="24"/>
          <w:lang w:val="en-KE"/>
        </w:rPr>
      </w:pPr>
    </w:p>
    <w:p w14:paraId="58A0BF21" w14:textId="560285B9" w:rsidR="002F2CD0" w:rsidRPr="002F2CD0" w:rsidRDefault="002F2CD0" w:rsidP="002F2CD0">
      <w:pPr>
        <w:spacing w:line="360" w:lineRule="auto"/>
        <w:jc w:val="both"/>
        <w:rPr>
          <w:sz w:val="24"/>
          <w:szCs w:val="24"/>
          <w:lang w:val="en-KE"/>
        </w:rPr>
      </w:pPr>
      <w:r w:rsidRPr="002F2CD0">
        <w:rPr>
          <w:sz w:val="24"/>
          <w:szCs w:val="24"/>
          <w:lang w:val="en-KE"/>
        </w:rPr>
        <w:lastRenderedPageBreak/>
        <w:t>1.</w:t>
      </w:r>
      <w:r>
        <w:rPr>
          <w:sz w:val="24"/>
          <w:szCs w:val="24"/>
          <w:lang w:val="en-KE"/>
        </w:rPr>
        <w:t>4</w:t>
      </w:r>
      <w:r w:rsidRPr="002F2CD0">
        <w:rPr>
          <w:sz w:val="24"/>
          <w:szCs w:val="24"/>
          <w:lang w:val="en-KE"/>
        </w:rPr>
        <w:t xml:space="preserve"> </w:t>
      </w:r>
      <w:r w:rsidRPr="002F2CD0">
        <w:rPr>
          <w:b/>
          <w:bCs/>
          <w:sz w:val="24"/>
          <w:szCs w:val="24"/>
          <w:lang w:val="en-KE"/>
        </w:rPr>
        <w:t>Integrated Donation System</w:t>
      </w:r>
    </w:p>
    <w:p w14:paraId="29D12E3B" w14:textId="77777777" w:rsidR="002F2CD0" w:rsidRPr="002F2CD0" w:rsidRDefault="002F2CD0" w:rsidP="002F2CD0">
      <w:pPr>
        <w:numPr>
          <w:ilvl w:val="0"/>
          <w:numId w:val="19"/>
        </w:numPr>
        <w:spacing w:line="360" w:lineRule="auto"/>
        <w:jc w:val="both"/>
        <w:rPr>
          <w:sz w:val="24"/>
          <w:szCs w:val="24"/>
          <w:lang w:val="en-KE"/>
        </w:rPr>
      </w:pPr>
      <w:r w:rsidRPr="002F2CD0">
        <w:rPr>
          <w:sz w:val="24"/>
          <w:szCs w:val="24"/>
          <w:lang w:val="en-KE"/>
        </w:rPr>
        <w:t>Upgrade the donation portal with secure payment gateways.</w:t>
      </w:r>
    </w:p>
    <w:p w14:paraId="58E74DB9" w14:textId="77777777" w:rsidR="002F2CD0" w:rsidRPr="002F2CD0" w:rsidRDefault="002F2CD0" w:rsidP="002F2CD0">
      <w:pPr>
        <w:numPr>
          <w:ilvl w:val="0"/>
          <w:numId w:val="19"/>
        </w:numPr>
        <w:spacing w:line="360" w:lineRule="auto"/>
        <w:jc w:val="both"/>
        <w:rPr>
          <w:sz w:val="24"/>
          <w:szCs w:val="24"/>
          <w:lang w:val="en-KE"/>
        </w:rPr>
      </w:pPr>
      <w:r w:rsidRPr="002F2CD0">
        <w:rPr>
          <w:sz w:val="24"/>
          <w:szCs w:val="24"/>
          <w:lang w:val="en-KE"/>
        </w:rPr>
        <w:t>Provide options for one-time or recurring donations.</w:t>
      </w:r>
    </w:p>
    <w:p w14:paraId="15AA7668" w14:textId="77777777" w:rsidR="002F2CD0" w:rsidRDefault="002F2CD0" w:rsidP="002F2CD0">
      <w:pPr>
        <w:spacing w:line="360" w:lineRule="auto"/>
        <w:jc w:val="both"/>
        <w:rPr>
          <w:sz w:val="24"/>
          <w:szCs w:val="24"/>
          <w:lang w:val="en-KE"/>
        </w:rPr>
      </w:pPr>
    </w:p>
    <w:p w14:paraId="3C9D8634" w14:textId="50EFAC1B" w:rsidR="002F2CD0" w:rsidRPr="002F2CD0" w:rsidRDefault="002F2CD0" w:rsidP="002F2CD0">
      <w:pPr>
        <w:spacing w:line="360" w:lineRule="auto"/>
        <w:jc w:val="both"/>
        <w:rPr>
          <w:sz w:val="24"/>
          <w:szCs w:val="24"/>
          <w:lang w:val="en-KE"/>
        </w:rPr>
      </w:pPr>
      <w:r w:rsidRPr="002F2CD0">
        <w:rPr>
          <w:sz w:val="24"/>
          <w:szCs w:val="24"/>
          <w:lang w:val="en-KE"/>
        </w:rPr>
        <w:t>1.</w:t>
      </w:r>
      <w:r>
        <w:rPr>
          <w:sz w:val="24"/>
          <w:szCs w:val="24"/>
          <w:lang w:val="en-KE"/>
        </w:rPr>
        <w:t>5</w:t>
      </w:r>
      <w:r w:rsidRPr="002F2CD0">
        <w:rPr>
          <w:sz w:val="24"/>
          <w:szCs w:val="24"/>
          <w:lang w:val="en-KE"/>
        </w:rPr>
        <w:t xml:space="preserve"> </w:t>
      </w:r>
      <w:r w:rsidRPr="002F2CD0">
        <w:rPr>
          <w:b/>
          <w:bCs/>
          <w:sz w:val="24"/>
          <w:szCs w:val="24"/>
          <w:lang w:val="en-KE"/>
        </w:rPr>
        <w:t>Analytics Integration</w:t>
      </w:r>
    </w:p>
    <w:p w14:paraId="0232441F" w14:textId="77777777" w:rsidR="002F2CD0" w:rsidRPr="002F2CD0" w:rsidRDefault="002F2CD0" w:rsidP="002F2CD0">
      <w:pPr>
        <w:numPr>
          <w:ilvl w:val="0"/>
          <w:numId w:val="20"/>
        </w:numPr>
        <w:spacing w:line="360" w:lineRule="auto"/>
        <w:jc w:val="both"/>
        <w:rPr>
          <w:sz w:val="24"/>
          <w:szCs w:val="24"/>
          <w:lang w:val="en-KE"/>
        </w:rPr>
      </w:pPr>
      <w:r w:rsidRPr="002F2CD0">
        <w:rPr>
          <w:sz w:val="24"/>
          <w:szCs w:val="24"/>
          <w:lang w:val="en-KE"/>
        </w:rPr>
        <w:t xml:space="preserve">Set up Google Analytics to track website traffic, user </w:t>
      </w:r>
      <w:proofErr w:type="spellStart"/>
      <w:r w:rsidRPr="002F2CD0">
        <w:rPr>
          <w:sz w:val="24"/>
          <w:szCs w:val="24"/>
          <w:lang w:val="en-KE"/>
        </w:rPr>
        <w:t>behavior</w:t>
      </w:r>
      <w:proofErr w:type="spellEnd"/>
      <w:r w:rsidRPr="002F2CD0">
        <w:rPr>
          <w:sz w:val="24"/>
          <w:szCs w:val="24"/>
          <w:lang w:val="en-KE"/>
        </w:rPr>
        <w:t>, and conversion rates.</w:t>
      </w:r>
    </w:p>
    <w:p w14:paraId="5D6C1AD3" w14:textId="77777777" w:rsidR="002F2CD0" w:rsidRPr="002F2CD0" w:rsidRDefault="002F2CD0" w:rsidP="002F2CD0">
      <w:pPr>
        <w:spacing w:line="360" w:lineRule="auto"/>
        <w:jc w:val="both"/>
        <w:rPr>
          <w:sz w:val="24"/>
          <w:szCs w:val="24"/>
          <w:lang w:val="en-KE"/>
        </w:rPr>
      </w:pPr>
      <w:r w:rsidRPr="002F2CD0">
        <w:rPr>
          <w:sz w:val="24"/>
          <w:szCs w:val="24"/>
          <w:lang w:val="en-KE"/>
        </w:rPr>
        <w:t xml:space="preserve">1.7 </w:t>
      </w:r>
      <w:r w:rsidRPr="002F2CD0">
        <w:rPr>
          <w:b/>
          <w:bCs/>
          <w:sz w:val="24"/>
          <w:szCs w:val="24"/>
          <w:lang w:val="en-KE"/>
        </w:rPr>
        <w:t>Accessibility Compliance</w:t>
      </w:r>
    </w:p>
    <w:p w14:paraId="174DE806" w14:textId="77777777" w:rsidR="002F2CD0" w:rsidRPr="002F2CD0" w:rsidRDefault="002F2CD0" w:rsidP="002F2CD0">
      <w:pPr>
        <w:numPr>
          <w:ilvl w:val="0"/>
          <w:numId w:val="21"/>
        </w:numPr>
        <w:spacing w:line="360" w:lineRule="auto"/>
        <w:jc w:val="both"/>
        <w:rPr>
          <w:sz w:val="24"/>
          <w:szCs w:val="24"/>
          <w:lang w:val="en-KE"/>
        </w:rPr>
      </w:pPr>
      <w:r w:rsidRPr="002F2CD0">
        <w:rPr>
          <w:sz w:val="24"/>
          <w:szCs w:val="24"/>
          <w:lang w:val="en-KE"/>
        </w:rPr>
        <w:t>Ensure the website adheres to WCAG (Web Content Accessibility Guidelines).</w:t>
      </w:r>
    </w:p>
    <w:p w14:paraId="504253A4" w14:textId="77777777" w:rsidR="002F2CD0" w:rsidRPr="002F2CD0" w:rsidRDefault="002F2CD0" w:rsidP="002F2CD0">
      <w:pPr>
        <w:jc w:val="both"/>
        <w:rPr>
          <w:lang w:val="en-KE"/>
        </w:rPr>
      </w:pPr>
    </w:p>
    <w:p w14:paraId="5F279C13" w14:textId="77777777" w:rsidR="002F2CD0" w:rsidRDefault="002F2CD0" w:rsidP="002F2CD0">
      <w:pPr>
        <w:jc w:val="both"/>
      </w:pPr>
    </w:p>
    <w:p w14:paraId="4EEFBE1B" w14:textId="77777777" w:rsidR="002F2CD0" w:rsidRDefault="002F2CD0" w:rsidP="002F2CD0">
      <w:pPr>
        <w:jc w:val="both"/>
      </w:pPr>
    </w:p>
    <w:p w14:paraId="2D841415" w14:textId="77777777" w:rsidR="002F2CD0" w:rsidRDefault="002F2CD0" w:rsidP="002F2CD0">
      <w:pPr>
        <w:jc w:val="both"/>
      </w:pPr>
    </w:p>
    <w:p w14:paraId="78C200F9" w14:textId="77777777" w:rsidR="002F2CD0" w:rsidRDefault="002F2CD0" w:rsidP="002F2CD0">
      <w:pPr>
        <w:jc w:val="both"/>
      </w:pPr>
    </w:p>
    <w:p w14:paraId="7DADC000" w14:textId="77777777" w:rsidR="002F2CD0" w:rsidRDefault="002F2CD0" w:rsidP="002F2CD0">
      <w:pPr>
        <w:jc w:val="both"/>
      </w:pPr>
    </w:p>
    <w:p w14:paraId="1215EFEA" w14:textId="77777777" w:rsidR="002F2CD0" w:rsidRDefault="002F2CD0" w:rsidP="002F2CD0">
      <w:pPr>
        <w:jc w:val="both"/>
      </w:pPr>
    </w:p>
    <w:p w14:paraId="386E7CF6" w14:textId="77777777" w:rsidR="002F2CD0" w:rsidRDefault="002F2CD0" w:rsidP="002F2CD0">
      <w:pPr>
        <w:jc w:val="both"/>
      </w:pPr>
    </w:p>
    <w:p w14:paraId="410CC043" w14:textId="77777777" w:rsidR="002F2CD0" w:rsidRDefault="002F2CD0" w:rsidP="002F2CD0">
      <w:pPr>
        <w:jc w:val="both"/>
      </w:pPr>
    </w:p>
    <w:p w14:paraId="167230B5" w14:textId="77777777" w:rsidR="002F2CD0" w:rsidRDefault="002F2CD0" w:rsidP="002F2CD0">
      <w:pPr>
        <w:jc w:val="both"/>
      </w:pPr>
    </w:p>
    <w:p w14:paraId="1E5BC717" w14:textId="77777777" w:rsidR="002F2CD0" w:rsidRDefault="002F2CD0" w:rsidP="002F2CD0">
      <w:pPr>
        <w:jc w:val="both"/>
      </w:pPr>
    </w:p>
    <w:p w14:paraId="6B0BB8CD" w14:textId="77777777" w:rsidR="002F2CD0" w:rsidRDefault="002F2CD0" w:rsidP="002F2CD0"/>
    <w:p w14:paraId="1DE1A170" w14:textId="569A5534" w:rsidR="002F2CD0" w:rsidRPr="00EC6005" w:rsidRDefault="002F2CD0" w:rsidP="002F2CD0">
      <w:pPr>
        <w:pStyle w:val="Heading1"/>
        <w:spacing w:line="480" w:lineRule="auto"/>
        <w:jc w:val="center"/>
        <w:rPr>
          <w:rFonts w:ascii="Algerian" w:hAnsi="Algerian"/>
          <w:sz w:val="40"/>
          <w:szCs w:val="40"/>
          <w:u w:val="single"/>
          <w:lang w:val="en-KE"/>
        </w:rPr>
      </w:pPr>
      <w:r w:rsidRPr="00EC6005">
        <w:rPr>
          <w:rFonts w:ascii="Algerian" w:hAnsi="Algerian"/>
          <w:sz w:val="40"/>
          <w:szCs w:val="40"/>
          <w:u w:val="single"/>
          <w:lang w:val="en-KE"/>
        </w:rPr>
        <w:lastRenderedPageBreak/>
        <w:t>DIGITAL MARKETING</w:t>
      </w:r>
    </w:p>
    <w:p w14:paraId="2BD2BCB0" w14:textId="29C615D6" w:rsidR="00EC6005" w:rsidRDefault="00EC6005" w:rsidP="00EC6005">
      <w:pPr>
        <w:rPr>
          <w:lang w:val="en-KE"/>
        </w:rPr>
      </w:pPr>
    </w:p>
    <w:p w14:paraId="591DBF45" w14:textId="79C38B1F" w:rsidR="00730E8A" w:rsidRPr="00730E8A" w:rsidRDefault="00730E8A" w:rsidP="00730E8A">
      <w:pPr>
        <w:spacing w:line="360" w:lineRule="auto"/>
        <w:rPr>
          <w:sz w:val="28"/>
          <w:szCs w:val="28"/>
          <w:lang w:val="en-KE"/>
        </w:rPr>
      </w:pPr>
      <w:r>
        <w:rPr>
          <w:noProof/>
          <w:lang w:val="en-KE"/>
        </w:rPr>
        <w:drawing>
          <wp:anchor distT="0" distB="0" distL="114300" distR="114300" simplePos="0" relativeHeight="251658240" behindDoc="0" locked="0" layoutInCell="1" allowOverlap="1" wp14:anchorId="1ED52D50" wp14:editId="13F5E384">
            <wp:simplePos x="0" y="0"/>
            <wp:positionH relativeFrom="margin">
              <wp:align>left</wp:align>
            </wp:positionH>
            <wp:positionV relativeFrom="paragraph">
              <wp:posOffset>2573655</wp:posOffset>
            </wp:positionV>
            <wp:extent cx="5113020" cy="3810000"/>
            <wp:effectExtent l="0" t="0" r="0" b="0"/>
            <wp:wrapSquare wrapText="bothSides"/>
            <wp:docPr id="5248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9702" name="Picture 52489702"/>
                    <pic:cNvPicPr/>
                  </pic:nvPicPr>
                  <pic:blipFill>
                    <a:blip r:embed="rId8">
                      <a:extLst>
                        <a:ext uri="{28A0092B-C50C-407E-A947-70E740481C1C}">
                          <a14:useLocalDpi xmlns:a14="http://schemas.microsoft.com/office/drawing/2010/main" val="0"/>
                        </a:ext>
                      </a:extLst>
                    </a:blip>
                    <a:stretch>
                      <a:fillRect/>
                    </a:stretch>
                  </pic:blipFill>
                  <pic:spPr>
                    <a:xfrm>
                      <a:off x="0" y="0"/>
                      <a:ext cx="5113020" cy="3810000"/>
                    </a:xfrm>
                    <a:prstGeom prst="rect">
                      <a:avLst/>
                    </a:prstGeom>
                  </pic:spPr>
                </pic:pic>
              </a:graphicData>
            </a:graphic>
            <wp14:sizeRelH relativeFrom="margin">
              <wp14:pctWidth>0</wp14:pctWidth>
            </wp14:sizeRelH>
            <wp14:sizeRelV relativeFrom="margin">
              <wp14:pctHeight>0</wp14:pctHeight>
            </wp14:sizeRelV>
          </wp:anchor>
        </w:drawing>
      </w:r>
      <w:r w:rsidRPr="00730E8A">
        <w:rPr>
          <w:lang w:val="en-KE"/>
        </w:rPr>
        <w:t>T</w:t>
      </w:r>
      <w:r w:rsidRPr="00730E8A">
        <w:rPr>
          <w:sz w:val="28"/>
          <w:szCs w:val="28"/>
          <w:lang w:val="en-KE"/>
        </w:rPr>
        <w:t>o complement the upgraded website, implementing a robust digital marketing strategy is essential for driving traffic, enhancing visibility, and fostering deeper engagement with the target audience. Digital marketing serves as a powerful tool to bridge the gap between the organization and its supporters by leveraging diverse channels to communicate WAVE's mission effectively. Below, we outline the steps involved in this strategy and their significance for maximizing reach and impact:</w:t>
      </w:r>
    </w:p>
    <w:p w14:paraId="74829C6B" w14:textId="0ABBFE90" w:rsidR="00EC6005" w:rsidRDefault="00EC6005" w:rsidP="00EC6005">
      <w:pPr>
        <w:rPr>
          <w:lang w:val="en-KE"/>
        </w:rPr>
      </w:pPr>
      <w:r>
        <w:rPr>
          <w:lang w:val="en-KE"/>
        </w:rPr>
        <w:br w:type="textWrapping" w:clear="all"/>
      </w:r>
    </w:p>
    <w:p w14:paraId="535CC9EC" w14:textId="77777777" w:rsidR="00730E8A" w:rsidRDefault="00730E8A" w:rsidP="00EC6005">
      <w:pPr>
        <w:rPr>
          <w:lang w:val="en-KE"/>
        </w:rPr>
      </w:pPr>
    </w:p>
    <w:p w14:paraId="7F5ED3EE" w14:textId="77777777" w:rsidR="00730E8A" w:rsidRPr="00730E8A" w:rsidRDefault="00730E8A" w:rsidP="00730E8A">
      <w:pPr>
        <w:jc w:val="both"/>
        <w:rPr>
          <w:sz w:val="28"/>
          <w:szCs w:val="28"/>
          <w:lang w:val="en-KE"/>
        </w:rPr>
      </w:pPr>
      <w:r w:rsidRPr="00730E8A">
        <w:rPr>
          <w:sz w:val="28"/>
          <w:szCs w:val="28"/>
          <w:lang w:val="en-KE"/>
        </w:rPr>
        <w:lastRenderedPageBreak/>
        <w:t xml:space="preserve">2.1 </w:t>
      </w:r>
      <w:r w:rsidRPr="00730E8A">
        <w:rPr>
          <w:b/>
          <w:bCs/>
          <w:sz w:val="28"/>
          <w:szCs w:val="28"/>
          <w:lang w:val="en-KE"/>
        </w:rPr>
        <w:t>Search Engine Optimization (SEO)</w:t>
      </w:r>
    </w:p>
    <w:p w14:paraId="73F55123" w14:textId="77777777" w:rsidR="00730E8A" w:rsidRPr="00730E8A" w:rsidRDefault="00730E8A" w:rsidP="00730E8A">
      <w:pPr>
        <w:numPr>
          <w:ilvl w:val="0"/>
          <w:numId w:val="22"/>
        </w:numPr>
        <w:jc w:val="both"/>
        <w:rPr>
          <w:sz w:val="28"/>
          <w:szCs w:val="28"/>
          <w:lang w:val="en-KE"/>
        </w:rPr>
      </w:pPr>
      <w:r w:rsidRPr="00730E8A">
        <w:rPr>
          <w:sz w:val="28"/>
          <w:szCs w:val="28"/>
          <w:lang w:val="en-KE"/>
        </w:rPr>
        <w:t>Conduct keyword research to identify terms donors and supporters search for.</w:t>
      </w:r>
    </w:p>
    <w:p w14:paraId="25369956" w14:textId="77777777" w:rsidR="00730E8A" w:rsidRPr="00730E8A" w:rsidRDefault="00730E8A" w:rsidP="00730E8A">
      <w:pPr>
        <w:numPr>
          <w:ilvl w:val="0"/>
          <w:numId w:val="22"/>
        </w:numPr>
        <w:jc w:val="both"/>
        <w:rPr>
          <w:sz w:val="28"/>
          <w:szCs w:val="28"/>
          <w:lang w:val="en-KE"/>
        </w:rPr>
      </w:pPr>
      <w:r w:rsidRPr="00730E8A">
        <w:rPr>
          <w:sz w:val="28"/>
          <w:szCs w:val="28"/>
          <w:lang w:val="en-KE"/>
        </w:rPr>
        <w:t>Create high-quality content optimized for these keywords.</w:t>
      </w:r>
    </w:p>
    <w:p w14:paraId="3AA54831" w14:textId="77777777" w:rsidR="00730E8A" w:rsidRPr="00730E8A" w:rsidRDefault="00730E8A" w:rsidP="00730E8A">
      <w:pPr>
        <w:numPr>
          <w:ilvl w:val="0"/>
          <w:numId w:val="22"/>
        </w:numPr>
        <w:jc w:val="both"/>
        <w:rPr>
          <w:sz w:val="28"/>
          <w:szCs w:val="28"/>
          <w:lang w:val="en-KE"/>
        </w:rPr>
      </w:pPr>
      <w:r w:rsidRPr="00730E8A">
        <w:rPr>
          <w:sz w:val="28"/>
          <w:szCs w:val="28"/>
          <w:lang w:val="en-KE"/>
        </w:rPr>
        <w:t>Ensure the website’s structure supports effective indexing by search engines.</w:t>
      </w:r>
    </w:p>
    <w:p w14:paraId="336C6AFC" w14:textId="77777777" w:rsidR="00730E8A" w:rsidRDefault="00730E8A" w:rsidP="00730E8A">
      <w:pPr>
        <w:jc w:val="both"/>
        <w:rPr>
          <w:sz w:val="28"/>
          <w:szCs w:val="28"/>
          <w:lang w:val="en-KE"/>
        </w:rPr>
      </w:pPr>
    </w:p>
    <w:p w14:paraId="71CF525E" w14:textId="0D529009" w:rsidR="00730E8A" w:rsidRPr="00730E8A" w:rsidRDefault="00730E8A" w:rsidP="00730E8A">
      <w:pPr>
        <w:jc w:val="both"/>
        <w:rPr>
          <w:sz w:val="28"/>
          <w:szCs w:val="28"/>
          <w:lang w:val="en-KE"/>
        </w:rPr>
      </w:pPr>
      <w:r w:rsidRPr="00730E8A">
        <w:rPr>
          <w:sz w:val="28"/>
          <w:szCs w:val="28"/>
          <w:lang w:val="en-KE"/>
        </w:rPr>
        <w:t xml:space="preserve">2.2 </w:t>
      </w:r>
      <w:r w:rsidRPr="00730E8A">
        <w:rPr>
          <w:b/>
          <w:bCs/>
          <w:sz w:val="28"/>
          <w:szCs w:val="28"/>
          <w:lang w:val="en-KE"/>
        </w:rPr>
        <w:t>Social Media Marketing (SMM)</w:t>
      </w:r>
    </w:p>
    <w:p w14:paraId="3997E6CC" w14:textId="77777777" w:rsidR="00730E8A" w:rsidRPr="00730E8A" w:rsidRDefault="00730E8A" w:rsidP="00730E8A">
      <w:pPr>
        <w:numPr>
          <w:ilvl w:val="0"/>
          <w:numId w:val="23"/>
        </w:numPr>
        <w:jc w:val="both"/>
        <w:rPr>
          <w:sz w:val="28"/>
          <w:szCs w:val="28"/>
          <w:lang w:val="en-KE"/>
        </w:rPr>
      </w:pPr>
      <w:r w:rsidRPr="00730E8A">
        <w:rPr>
          <w:sz w:val="28"/>
          <w:szCs w:val="28"/>
          <w:lang w:val="en-KE"/>
        </w:rPr>
        <w:t>Establish a presence on key platforms (Facebook, Instagram, Twitter, LinkedIn).</w:t>
      </w:r>
    </w:p>
    <w:p w14:paraId="137DE353" w14:textId="77777777" w:rsidR="00730E8A" w:rsidRPr="00730E8A" w:rsidRDefault="00730E8A" w:rsidP="00730E8A">
      <w:pPr>
        <w:numPr>
          <w:ilvl w:val="0"/>
          <w:numId w:val="23"/>
        </w:numPr>
        <w:jc w:val="both"/>
        <w:rPr>
          <w:sz w:val="28"/>
          <w:szCs w:val="28"/>
          <w:lang w:val="en-KE"/>
        </w:rPr>
      </w:pPr>
      <w:r w:rsidRPr="00730E8A">
        <w:rPr>
          <w:sz w:val="28"/>
          <w:szCs w:val="28"/>
          <w:lang w:val="en-KE"/>
        </w:rPr>
        <w:t>Post regular updates, success stories, and events to foster engagement.</w:t>
      </w:r>
    </w:p>
    <w:p w14:paraId="5F869801" w14:textId="77777777" w:rsidR="00730E8A" w:rsidRPr="00730E8A" w:rsidRDefault="00730E8A" w:rsidP="00730E8A">
      <w:pPr>
        <w:numPr>
          <w:ilvl w:val="0"/>
          <w:numId w:val="23"/>
        </w:numPr>
        <w:jc w:val="both"/>
        <w:rPr>
          <w:sz w:val="28"/>
          <w:szCs w:val="28"/>
          <w:lang w:val="en-KE"/>
        </w:rPr>
      </w:pPr>
      <w:r w:rsidRPr="00730E8A">
        <w:rPr>
          <w:sz w:val="28"/>
          <w:szCs w:val="28"/>
          <w:lang w:val="en-KE"/>
        </w:rPr>
        <w:t>Run targeted ad campaigns to reach specific demographics.</w:t>
      </w:r>
    </w:p>
    <w:p w14:paraId="210D1104" w14:textId="77777777" w:rsidR="00730E8A" w:rsidRDefault="00730E8A" w:rsidP="00730E8A">
      <w:pPr>
        <w:jc w:val="both"/>
        <w:rPr>
          <w:sz w:val="28"/>
          <w:szCs w:val="28"/>
          <w:lang w:val="en-KE"/>
        </w:rPr>
      </w:pPr>
    </w:p>
    <w:p w14:paraId="498248B0" w14:textId="2DB20240" w:rsidR="00730E8A" w:rsidRPr="00730E8A" w:rsidRDefault="00730E8A" w:rsidP="00730E8A">
      <w:pPr>
        <w:jc w:val="both"/>
        <w:rPr>
          <w:sz w:val="28"/>
          <w:szCs w:val="28"/>
          <w:lang w:val="en-KE"/>
        </w:rPr>
      </w:pPr>
      <w:r w:rsidRPr="00730E8A">
        <w:rPr>
          <w:sz w:val="28"/>
          <w:szCs w:val="28"/>
          <w:lang w:val="en-KE"/>
        </w:rPr>
        <w:t xml:space="preserve">2.3 </w:t>
      </w:r>
      <w:r w:rsidRPr="00730E8A">
        <w:rPr>
          <w:b/>
          <w:bCs/>
          <w:sz w:val="28"/>
          <w:szCs w:val="28"/>
          <w:lang w:val="en-KE"/>
        </w:rPr>
        <w:t>Email Marketing</w:t>
      </w:r>
    </w:p>
    <w:p w14:paraId="262B581D" w14:textId="77777777" w:rsidR="00730E8A" w:rsidRPr="00730E8A" w:rsidRDefault="00730E8A" w:rsidP="00730E8A">
      <w:pPr>
        <w:numPr>
          <w:ilvl w:val="0"/>
          <w:numId w:val="24"/>
        </w:numPr>
        <w:jc w:val="both"/>
        <w:rPr>
          <w:sz w:val="28"/>
          <w:szCs w:val="28"/>
          <w:lang w:val="en-KE"/>
        </w:rPr>
      </w:pPr>
      <w:r w:rsidRPr="00730E8A">
        <w:rPr>
          <w:sz w:val="28"/>
          <w:szCs w:val="28"/>
          <w:lang w:val="en-KE"/>
        </w:rPr>
        <w:t>Build and segment an email list.</w:t>
      </w:r>
    </w:p>
    <w:p w14:paraId="67E011A5" w14:textId="77777777" w:rsidR="00730E8A" w:rsidRPr="00730E8A" w:rsidRDefault="00730E8A" w:rsidP="00730E8A">
      <w:pPr>
        <w:numPr>
          <w:ilvl w:val="0"/>
          <w:numId w:val="24"/>
        </w:numPr>
        <w:jc w:val="both"/>
        <w:rPr>
          <w:sz w:val="28"/>
          <w:szCs w:val="28"/>
          <w:lang w:val="en-KE"/>
        </w:rPr>
      </w:pPr>
      <w:r w:rsidRPr="00730E8A">
        <w:rPr>
          <w:sz w:val="28"/>
          <w:szCs w:val="28"/>
          <w:lang w:val="en-KE"/>
        </w:rPr>
        <w:t>Send personalized newsletters with updates, success stories, and donation opportunities.</w:t>
      </w:r>
    </w:p>
    <w:p w14:paraId="1A11E13A" w14:textId="77777777" w:rsidR="00730E8A" w:rsidRPr="00730E8A" w:rsidRDefault="00730E8A" w:rsidP="00730E8A">
      <w:pPr>
        <w:numPr>
          <w:ilvl w:val="0"/>
          <w:numId w:val="24"/>
        </w:numPr>
        <w:jc w:val="both"/>
        <w:rPr>
          <w:sz w:val="28"/>
          <w:szCs w:val="28"/>
          <w:lang w:val="en-KE"/>
        </w:rPr>
      </w:pPr>
      <w:r w:rsidRPr="00730E8A">
        <w:rPr>
          <w:sz w:val="28"/>
          <w:szCs w:val="28"/>
          <w:lang w:val="en-KE"/>
        </w:rPr>
        <w:t>Use automation tools to enhance efficiency and reach.</w:t>
      </w:r>
    </w:p>
    <w:p w14:paraId="3AFA3255" w14:textId="77777777" w:rsidR="00730E8A" w:rsidRPr="00730E8A" w:rsidRDefault="00730E8A" w:rsidP="00730E8A">
      <w:pPr>
        <w:jc w:val="both"/>
        <w:rPr>
          <w:sz w:val="28"/>
          <w:szCs w:val="28"/>
          <w:lang w:val="en-KE"/>
        </w:rPr>
      </w:pPr>
      <w:r w:rsidRPr="00730E8A">
        <w:rPr>
          <w:sz w:val="28"/>
          <w:szCs w:val="28"/>
          <w:lang w:val="en-KE"/>
        </w:rPr>
        <w:t xml:space="preserve">2.4 </w:t>
      </w:r>
      <w:r w:rsidRPr="00730E8A">
        <w:rPr>
          <w:b/>
          <w:bCs/>
          <w:sz w:val="28"/>
          <w:szCs w:val="28"/>
          <w:lang w:val="en-KE"/>
        </w:rPr>
        <w:t>Content Marketing</w:t>
      </w:r>
    </w:p>
    <w:p w14:paraId="2B69AC90" w14:textId="77777777" w:rsidR="00730E8A" w:rsidRPr="00730E8A" w:rsidRDefault="00730E8A" w:rsidP="00730E8A">
      <w:pPr>
        <w:numPr>
          <w:ilvl w:val="0"/>
          <w:numId w:val="25"/>
        </w:numPr>
        <w:jc w:val="both"/>
        <w:rPr>
          <w:sz w:val="28"/>
          <w:szCs w:val="28"/>
          <w:lang w:val="en-KE"/>
        </w:rPr>
      </w:pPr>
      <w:r w:rsidRPr="00730E8A">
        <w:rPr>
          <w:sz w:val="28"/>
          <w:szCs w:val="28"/>
          <w:lang w:val="en-KE"/>
        </w:rPr>
        <w:t>Launch a blog section featuring stories of impact, volunteer experiences, and organizational updates.</w:t>
      </w:r>
    </w:p>
    <w:p w14:paraId="100DE74F" w14:textId="77777777" w:rsidR="00730E8A" w:rsidRPr="00730E8A" w:rsidRDefault="00730E8A" w:rsidP="00730E8A">
      <w:pPr>
        <w:numPr>
          <w:ilvl w:val="0"/>
          <w:numId w:val="25"/>
        </w:numPr>
        <w:jc w:val="both"/>
        <w:rPr>
          <w:sz w:val="28"/>
          <w:szCs w:val="28"/>
          <w:lang w:val="en-KE"/>
        </w:rPr>
      </w:pPr>
      <w:r w:rsidRPr="00730E8A">
        <w:rPr>
          <w:sz w:val="28"/>
          <w:szCs w:val="28"/>
          <w:lang w:val="en-KE"/>
        </w:rPr>
        <w:t>Create video content to share across YouTube and social media platforms.</w:t>
      </w:r>
    </w:p>
    <w:p w14:paraId="006F70C2" w14:textId="77777777" w:rsidR="00730E8A" w:rsidRPr="00730E8A" w:rsidRDefault="00730E8A" w:rsidP="00730E8A">
      <w:pPr>
        <w:numPr>
          <w:ilvl w:val="0"/>
          <w:numId w:val="25"/>
        </w:numPr>
        <w:jc w:val="both"/>
        <w:rPr>
          <w:sz w:val="28"/>
          <w:szCs w:val="28"/>
          <w:lang w:val="en-KE"/>
        </w:rPr>
      </w:pPr>
      <w:r w:rsidRPr="00730E8A">
        <w:rPr>
          <w:sz w:val="28"/>
          <w:szCs w:val="28"/>
          <w:lang w:val="en-KE"/>
        </w:rPr>
        <w:lastRenderedPageBreak/>
        <w:t>Use infographics and eBooks to deliver compelling messages.</w:t>
      </w:r>
    </w:p>
    <w:p w14:paraId="50577795" w14:textId="77777777" w:rsidR="00730E8A" w:rsidRDefault="00730E8A" w:rsidP="00730E8A">
      <w:pPr>
        <w:jc w:val="both"/>
        <w:rPr>
          <w:sz w:val="28"/>
          <w:szCs w:val="28"/>
          <w:lang w:val="en-KE"/>
        </w:rPr>
      </w:pPr>
    </w:p>
    <w:p w14:paraId="4E4578A6" w14:textId="5C76B054" w:rsidR="00730E8A" w:rsidRPr="00730E8A" w:rsidRDefault="00730E8A" w:rsidP="00730E8A">
      <w:pPr>
        <w:jc w:val="both"/>
        <w:rPr>
          <w:sz w:val="28"/>
          <w:szCs w:val="28"/>
          <w:lang w:val="en-KE"/>
        </w:rPr>
      </w:pPr>
      <w:r w:rsidRPr="00730E8A">
        <w:rPr>
          <w:sz w:val="28"/>
          <w:szCs w:val="28"/>
          <w:lang w:val="en-KE"/>
        </w:rPr>
        <w:t xml:space="preserve">2.5 </w:t>
      </w:r>
      <w:r w:rsidRPr="00730E8A">
        <w:rPr>
          <w:b/>
          <w:bCs/>
          <w:sz w:val="28"/>
          <w:szCs w:val="28"/>
          <w:lang w:val="en-KE"/>
        </w:rPr>
        <w:t>Pay-Per-Click (PPC) Advertising</w:t>
      </w:r>
    </w:p>
    <w:p w14:paraId="5A325EA8" w14:textId="77777777" w:rsidR="00730E8A" w:rsidRPr="00730E8A" w:rsidRDefault="00730E8A" w:rsidP="00730E8A">
      <w:pPr>
        <w:numPr>
          <w:ilvl w:val="0"/>
          <w:numId w:val="26"/>
        </w:numPr>
        <w:jc w:val="both"/>
        <w:rPr>
          <w:sz w:val="28"/>
          <w:szCs w:val="28"/>
          <w:lang w:val="en-KE"/>
        </w:rPr>
      </w:pPr>
      <w:r w:rsidRPr="00730E8A">
        <w:rPr>
          <w:sz w:val="28"/>
          <w:szCs w:val="28"/>
          <w:lang w:val="en-KE"/>
        </w:rPr>
        <w:t>Set up Google Ads campaigns to increase visibility.</w:t>
      </w:r>
    </w:p>
    <w:p w14:paraId="59663CFB" w14:textId="77777777" w:rsidR="00730E8A" w:rsidRPr="00730E8A" w:rsidRDefault="00730E8A" w:rsidP="00730E8A">
      <w:pPr>
        <w:numPr>
          <w:ilvl w:val="0"/>
          <w:numId w:val="26"/>
        </w:numPr>
        <w:jc w:val="both"/>
        <w:rPr>
          <w:sz w:val="28"/>
          <w:szCs w:val="28"/>
          <w:lang w:val="en-KE"/>
        </w:rPr>
      </w:pPr>
      <w:r w:rsidRPr="00730E8A">
        <w:rPr>
          <w:sz w:val="28"/>
          <w:szCs w:val="28"/>
          <w:lang w:val="en-KE"/>
        </w:rPr>
        <w:t>Use retargeting ads to re-engage website visitors.</w:t>
      </w:r>
    </w:p>
    <w:p w14:paraId="423E3CE1" w14:textId="77777777" w:rsidR="00730E8A" w:rsidRPr="00730E8A" w:rsidRDefault="00730E8A" w:rsidP="00730E8A">
      <w:pPr>
        <w:numPr>
          <w:ilvl w:val="0"/>
          <w:numId w:val="26"/>
        </w:numPr>
        <w:jc w:val="both"/>
        <w:rPr>
          <w:sz w:val="28"/>
          <w:szCs w:val="28"/>
          <w:lang w:val="en-KE"/>
        </w:rPr>
      </w:pPr>
      <w:r w:rsidRPr="00730E8A">
        <w:rPr>
          <w:sz w:val="28"/>
          <w:szCs w:val="28"/>
          <w:lang w:val="en-KE"/>
        </w:rPr>
        <w:t>Optimize ad spending through detailed analytics and performance tracking.</w:t>
      </w:r>
    </w:p>
    <w:p w14:paraId="20BB9D6E" w14:textId="77777777" w:rsidR="00730E8A" w:rsidRDefault="00730E8A" w:rsidP="00730E8A">
      <w:pPr>
        <w:jc w:val="both"/>
        <w:rPr>
          <w:sz w:val="28"/>
          <w:szCs w:val="28"/>
          <w:lang w:val="en-KE"/>
        </w:rPr>
      </w:pPr>
    </w:p>
    <w:p w14:paraId="68B25974" w14:textId="46936CA4" w:rsidR="00730E8A" w:rsidRPr="00730E8A" w:rsidRDefault="00730E8A" w:rsidP="00730E8A">
      <w:pPr>
        <w:jc w:val="both"/>
        <w:rPr>
          <w:sz w:val="28"/>
          <w:szCs w:val="28"/>
          <w:lang w:val="en-KE"/>
        </w:rPr>
      </w:pPr>
      <w:r w:rsidRPr="00730E8A">
        <w:rPr>
          <w:sz w:val="28"/>
          <w:szCs w:val="28"/>
          <w:lang w:val="en-KE"/>
        </w:rPr>
        <w:t xml:space="preserve">2.6 </w:t>
      </w:r>
      <w:r w:rsidRPr="00730E8A">
        <w:rPr>
          <w:b/>
          <w:bCs/>
          <w:sz w:val="28"/>
          <w:szCs w:val="28"/>
          <w:lang w:val="en-KE"/>
        </w:rPr>
        <w:t>CPC Campaign Management</w:t>
      </w:r>
    </w:p>
    <w:p w14:paraId="1D1EAF8E" w14:textId="77777777" w:rsidR="00730E8A" w:rsidRPr="00730E8A" w:rsidRDefault="00730E8A" w:rsidP="00730E8A">
      <w:pPr>
        <w:numPr>
          <w:ilvl w:val="0"/>
          <w:numId w:val="27"/>
        </w:numPr>
        <w:jc w:val="both"/>
        <w:rPr>
          <w:sz w:val="28"/>
          <w:szCs w:val="28"/>
          <w:lang w:val="en-KE"/>
        </w:rPr>
      </w:pPr>
      <w:r w:rsidRPr="00730E8A">
        <w:rPr>
          <w:sz w:val="28"/>
          <w:szCs w:val="28"/>
          <w:lang w:val="en-KE"/>
        </w:rPr>
        <w:t>Strategically implement cost-per-click campaigns tailored to WAVE’s goals.</w:t>
      </w:r>
    </w:p>
    <w:p w14:paraId="3D418A17" w14:textId="77777777" w:rsidR="00730E8A" w:rsidRPr="00730E8A" w:rsidRDefault="00730E8A" w:rsidP="00730E8A">
      <w:pPr>
        <w:numPr>
          <w:ilvl w:val="0"/>
          <w:numId w:val="27"/>
        </w:numPr>
        <w:jc w:val="both"/>
        <w:rPr>
          <w:sz w:val="28"/>
          <w:szCs w:val="28"/>
          <w:lang w:val="en-KE"/>
        </w:rPr>
      </w:pPr>
      <w:r w:rsidRPr="00730E8A">
        <w:rPr>
          <w:sz w:val="28"/>
          <w:szCs w:val="28"/>
          <w:lang w:val="en-KE"/>
        </w:rPr>
        <w:t>Monitor and refine ad performance for maximum ROI.</w:t>
      </w:r>
    </w:p>
    <w:p w14:paraId="27136262" w14:textId="77777777" w:rsidR="00730E8A" w:rsidRDefault="00730E8A" w:rsidP="00730E8A">
      <w:pPr>
        <w:jc w:val="both"/>
        <w:rPr>
          <w:sz w:val="28"/>
          <w:szCs w:val="28"/>
          <w:lang w:val="en-KE"/>
        </w:rPr>
      </w:pPr>
    </w:p>
    <w:p w14:paraId="165B7457" w14:textId="5893543C" w:rsidR="00730E8A" w:rsidRPr="00730E8A" w:rsidRDefault="00730E8A" w:rsidP="00730E8A">
      <w:pPr>
        <w:jc w:val="both"/>
        <w:rPr>
          <w:sz w:val="28"/>
          <w:szCs w:val="28"/>
          <w:lang w:val="en-KE"/>
        </w:rPr>
      </w:pPr>
      <w:r w:rsidRPr="00730E8A">
        <w:rPr>
          <w:sz w:val="28"/>
          <w:szCs w:val="28"/>
          <w:lang w:val="en-KE"/>
        </w:rPr>
        <w:t xml:space="preserve">2.7 </w:t>
      </w:r>
      <w:r w:rsidRPr="00730E8A">
        <w:rPr>
          <w:b/>
          <w:bCs/>
          <w:sz w:val="28"/>
          <w:szCs w:val="28"/>
          <w:lang w:val="en-KE"/>
        </w:rPr>
        <w:t>Analytics and Reports</w:t>
      </w:r>
    </w:p>
    <w:p w14:paraId="4D8AFB3B" w14:textId="5D7A4608" w:rsidR="00730E8A" w:rsidRPr="00730E8A" w:rsidRDefault="00730E8A" w:rsidP="00730E8A">
      <w:pPr>
        <w:numPr>
          <w:ilvl w:val="0"/>
          <w:numId w:val="28"/>
        </w:numPr>
        <w:jc w:val="both"/>
        <w:rPr>
          <w:sz w:val="28"/>
          <w:szCs w:val="28"/>
          <w:lang w:val="en-KE"/>
        </w:rPr>
      </w:pPr>
      <w:r w:rsidRPr="00730E8A">
        <w:rPr>
          <w:sz w:val="28"/>
          <w:szCs w:val="28"/>
          <w:lang w:val="en-KE"/>
        </w:rPr>
        <w:t xml:space="preserve">Regularly </w:t>
      </w:r>
      <w:r w:rsidRPr="00730E8A">
        <w:rPr>
          <w:sz w:val="28"/>
          <w:szCs w:val="28"/>
          <w:lang w:val="en-KE"/>
        </w:rPr>
        <w:t>analyse</w:t>
      </w:r>
      <w:r w:rsidRPr="00730E8A">
        <w:rPr>
          <w:sz w:val="28"/>
          <w:szCs w:val="28"/>
          <w:lang w:val="en-KE"/>
        </w:rPr>
        <w:t xml:space="preserve"> data from social media, SEO efforts, and ad campaigns.</w:t>
      </w:r>
    </w:p>
    <w:p w14:paraId="67D4E72A" w14:textId="77777777" w:rsidR="00730E8A" w:rsidRPr="00730E8A" w:rsidRDefault="00730E8A" w:rsidP="00730E8A">
      <w:pPr>
        <w:numPr>
          <w:ilvl w:val="0"/>
          <w:numId w:val="28"/>
        </w:numPr>
        <w:jc w:val="both"/>
        <w:rPr>
          <w:sz w:val="28"/>
          <w:szCs w:val="28"/>
          <w:lang w:val="en-KE"/>
        </w:rPr>
      </w:pPr>
      <w:r w:rsidRPr="00730E8A">
        <w:rPr>
          <w:sz w:val="28"/>
          <w:szCs w:val="28"/>
          <w:lang w:val="en-KE"/>
        </w:rPr>
        <w:t>Generate comprehensive reports to measure effectiveness and refine strategies.</w:t>
      </w:r>
    </w:p>
    <w:p w14:paraId="6DB52333" w14:textId="77777777" w:rsidR="00730E8A" w:rsidRPr="00730E8A" w:rsidRDefault="00730E8A" w:rsidP="00730E8A">
      <w:pPr>
        <w:numPr>
          <w:ilvl w:val="0"/>
          <w:numId w:val="28"/>
        </w:numPr>
        <w:jc w:val="both"/>
        <w:rPr>
          <w:sz w:val="28"/>
          <w:szCs w:val="28"/>
          <w:lang w:val="en-KE"/>
        </w:rPr>
      </w:pPr>
      <w:r w:rsidRPr="00730E8A">
        <w:rPr>
          <w:sz w:val="28"/>
          <w:szCs w:val="28"/>
          <w:lang w:val="en-KE"/>
        </w:rPr>
        <w:t>Use insights to guide future campaigns and resource allocation.</w:t>
      </w:r>
    </w:p>
    <w:p w14:paraId="59145FC6" w14:textId="10F685C6" w:rsidR="00730E8A" w:rsidRPr="00730E8A" w:rsidRDefault="00730E8A" w:rsidP="00730E8A">
      <w:pPr>
        <w:jc w:val="both"/>
        <w:rPr>
          <w:lang w:val="en-KE"/>
        </w:rPr>
      </w:pPr>
    </w:p>
    <w:p w14:paraId="0DD6532D" w14:textId="77777777" w:rsidR="00730E8A" w:rsidRDefault="00730E8A" w:rsidP="00730E8A">
      <w:pPr>
        <w:jc w:val="both"/>
        <w:rPr>
          <w:lang w:val="en-KE"/>
        </w:rPr>
      </w:pPr>
    </w:p>
    <w:p w14:paraId="7C25F910" w14:textId="77777777" w:rsidR="00730E8A" w:rsidRDefault="00730E8A" w:rsidP="00730E8A">
      <w:pPr>
        <w:jc w:val="both"/>
        <w:rPr>
          <w:lang w:val="en-KE"/>
        </w:rPr>
      </w:pPr>
    </w:p>
    <w:p w14:paraId="7FDCB7E3" w14:textId="77777777" w:rsidR="00730E8A" w:rsidRDefault="00730E8A" w:rsidP="00730E8A">
      <w:pPr>
        <w:jc w:val="both"/>
        <w:rPr>
          <w:lang w:val="en-KE"/>
        </w:rPr>
      </w:pPr>
    </w:p>
    <w:p w14:paraId="060DE065" w14:textId="77777777" w:rsidR="00730E8A" w:rsidRPr="00730E8A" w:rsidRDefault="00730E8A" w:rsidP="00730E8A">
      <w:pPr>
        <w:jc w:val="center"/>
        <w:rPr>
          <w:b/>
          <w:bCs/>
          <w:sz w:val="40"/>
          <w:szCs w:val="40"/>
          <w:lang w:val="en-KE"/>
        </w:rPr>
      </w:pPr>
    </w:p>
    <w:p w14:paraId="349508AA" w14:textId="53A03863" w:rsidR="00730E8A" w:rsidRPr="00730E8A" w:rsidRDefault="00730E8A" w:rsidP="00730E8A">
      <w:pPr>
        <w:pStyle w:val="Heading2"/>
        <w:jc w:val="center"/>
        <w:rPr>
          <w:b/>
          <w:bCs/>
          <w:sz w:val="40"/>
          <w:szCs w:val="40"/>
          <w:u w:val="single"/>
          <w:lang w:val="en-KE"/>
        </w:rPr>
      </w:pPr>
      <w:r w:rsidRPr="00730E8A">
        <w:rPr>
          <w:b/>
          <w:bCs/>
          <w:sz w:val="40"/>
          <w:szCs w:val="40"/>
          <w:u w:val="single"/>
          <w:lang w:val="en-KE"/>
        </w:rPr>
        <w:lastRenderedPageBreak/>
        <w:t>BENEFITS OF IMPLEMENTATION</w:t>
      </w:r>
    </w:p>
    <w:p w14:paraId="0B386105" w14:textId="77777777" w:rsidR="00730E8A" w:rsidRPr="00730E8A" w:rsidRDefault="00730E8A" w:rsidP="00730E8A">
      <w:pPr>
        <w:spacing w:line="360" w:lineRule="auto"/>
        <w:rPr>
          <w:sz w:val="28"/>
          <w:szCs w:val="28"/>
          <w:lang w:val="en-KE"/>
        </w:rPr>
      </w:pPr>
      <w:r w:rsidRPr="00730E8A">
        <w:rPr>
          <w:sz w:val="28"/>
          <w:szCs w:val="28"/>
          <w:lang w:val="en-KE"/>
        </w:rPr>
        <w:t xml:space="preserve">3.1 </w:t>
      </w:r>
      <w:r w:rsidRPr="00730E8A">
        <w:rPr>
          <w:b/>
          <w:bCs/>
          <w:sz w:val="28"/>
          <w:szCs w:val="28"/>
          <w:lang w:val="en-KE"/>
        </w:rPr>
        <w:t>Increased Visibility</w:t>
      </w:r>
    </w:p>
    <w:p w14:paraId="0CEEAF19" w14:textId="77777777" w:rsidR="00730E8A" w:rsidRPr="00730E8A" w:rsidRDefault="00730E8A" w:rsidP="00730E8A">
      <w:pPr>
        <w:numPr>
          <w:ilvl w:val="0"/>
          <w:numId w:val="29"/>
        </w:numPr>
        <w:spacing w:line="360" w:lineRule="auto"/>
        <w:rPr>
          <w:sz w:val="28"/>
          <w:szCs w:val="28"/>
          <w:lang w:val="en-KE"/>
        </w:rPr>
      </w:pPr>
      <w:r w:rsidRPr="00730E8A">
        <w:rPr>
          <w:sz w:val="28"/>
          <w:szCs w:val="28"/>
          <w:lang w:val="en-KE"/>
        </w:rPr>
        <w:t>A modern website and SEO practices will ensure the foundation ranks higher on search engines, driving more organic traffic.</w:t>
      </w:r>
    </w:p>
    <w:p w14:paraId="3BC000FD" w14:textId="77777777" w:rsidR="00730E8A" w:rsidRPr="00730E8A" w:rsidRDefault="00730E8A" w:rsidP="00730E8A">
      <w:pPr>
        <w:spacing w:line="360" w:lineRule="auto"/>
        <w:rPr>
          <w:sz w:val="28"/>
          <w:szCs w:val="28"/>
          <w:lang w:val="en-KE"/>
        </w:rPr>
      </w:pPr>
      <w:r w:rsidRPr="00730E8A">
        <w:rPr>
          <w:sz w:val="28"/>
          <w:szCs w:val="28"/>
          <w:lang w:val="en-KE"/>
        </w:rPr>
        <w:t xml:space="preserve">3.2 </w:t>
      </w:r>
      <w:r w:rsidRPr="00730E8A">
        <w:rPr>
          <w:b/>
          <w:bCs/>
          <w:sz w:val="28"/>
          <w:szCs w:val="28"/>
          <w:lang w:val="en-KE"/>
        </w:rPr>
        <w:t>Enhanced User Experience</w:t>
      </w:r>
    </w:p>
    <w:p w14:paraId="4FF2B882" w14:textId="77777777" w:rsidR="00730E8A" w:rsidRPr="00730E8A" w:rsidRDefault="00730E8A" w:rsidP="00730E8A">
      <w:pPr>
        <w:numPr>
          <w:ilvl w:val="0"/>
          <w:numId w:val="30"/>
        </w:numPr>
        <w:spacing w:line="360" w:lineRule="auto"/>
        <w:rPr>
          <w:sz w:val="28"/>
          <w:szCs w:val="28"/>
          <w:lang w:val="en-KE"/>
        </w:rPr>
      </w:pPr>
      <w:r w:rsidRPr="00730E8A">
        <w:rPr>
          <w:sz w:val="28"/>
          <w:szCs w:val="28"/>
          <w:lang w:val="en-KE"/>
        </w:rPr>
        <w:t>A streamlined, responsive design will make it easier for users to engage with the foundation’s content and make donations.</w:t>
      </w:r>
    </w:p>
    <w:p w14:paraId="2D9D41D2" w14:textId="77777777" w:rsidR="00730E8A" w:rsidRPr="00730E8A" w:rsidRDefault="00730E8A" w:rsidP="00730E8A">
      <w:pPr>
        <w:spacing w:line="360" w:lineRule="auto"/>
        <w:rPr>
          <w:sz w:val="28"/>
          <w:szCs w:val="28"/>
          <w:lang w:val="en-KE"/>
        </w:rPr>
      </w:pPr>
      <w:r w:rsidRPr="00730E8A">
        <w:rPr>
          <w:sz w:val="28"/>
          <w:szCs w:val="28"/>
          <w:lang w:val="en-KE"/>
        </w:rPr>
        <w:t xml:space="preserve">3.3 </w:t>
      </w:r>
      <w:r w:rsidRPr="00730E8A">
        <w:rPr>
          <w:b/>
          <w:bCs/>
          <w:sz w:val="28"/>
          <w:szCs w:val="28"/>
          <w:lang w:val="en-KE"/>
        </w:rPr>
        <w:t>Improved Engagement</w:t>
      </w:r>
    </w:p>
    <w:p w14:paraId="04F2F307" w14:textId="77777777" w:rsidR="00730E8A" w:rsidRPr="00730E8A" w:rsidRDefault="00730E8A" w:rsidP="00730E8A">
      <w:pPr>
        <w:numPr>
          <w:ilvl w:val="0"/>
          <w:numId w:val="31"/>
        </w:numPr>
        <w:spacing w:line="360" w:lineRule="auto"/>
        <w:rPr>
          <w:sz w:val="28"/>
          <w:szCs w:val="28"/>
          <w:lang w:val="en-KE"/>
        </w:rPr>
      </w:pPr>
      <w:r w:rsidRPr="00730E8A">
        <w:rPr>
          <w:sz w:val="28"/>
          <w:szCs w:val="28"/>
          <w:lang w:val="en-KE"/>
        </w:rPr>
        <w:t>Digital marketing will create opportunities for meaningful interactions with supporters, fostering loyalty and long-term relationships.</w:t>
      </w:r>
    </w:p>
    <w:p w14:paraId="77620FEF" w14:textId="77777777" w:rsidR="00730E8A" w:rsidRPr="00730E8A" w:rsidRDefault="00730E8A" w:rsidP="00730E8A">
      <w:pPr>
        <w:spacing w:line="360" w:lineRule="auto"/>
        <w:rPr>
          <w:sz w:val="28"/>
          <w:szCs w:val="28"/>
          <w:lang w:val="en-KE"/>
        </w:rPr>
      </w:pPr>
      <w:r w:rsidRPr="00730E8A">
        <w:rPr>
          <w:sz w:val="28"/>
          <w:szCs w:val="28"/>
          <w:lang w:val="en-KE"/>
        </w:rPr>
        <w:t xml:space="preserve">3.4 </w:t>
      </w:r>
      <w:r w:rsidRPr="00730E8A">
        <w:rPr>
          <w:b/>
          <w:bCs/>
          <w:sz w:val="28"/>
          <w:szCs w:val="28"/>
          <w:lang w:val="en-KE"/>
        </w:rPr>
        <w:t>Higher Donations</w:t>
      </w:r>
    </w:p>
    <w:p w14:paraId="080A2D1A" w14:textId="77777777" w:rsidR="00730E8A" w:rsidRPr="00730E8A" w:rsidRDefault="00730E8A" w:rsidP="00730E8A">
      <w:pPr>
        <w:numPr>
          <w:ilvl w:val="0"/>
          <w:numId w:val="32"/>
        </w:numPr>
        <w:spacing w:line="360" w:lineRule="auto"/>
        <w:rPr>
          <w:sz w:val="28"/>
          <w:szCs w:val="28"/>
          <w:lang w:val="en-KE"/>
        </w:rPr>
      </w:pPr>
      <w:r w:rsidRPr="00730E8A">
        <w:rPr>
          <w:sz w:val="28"/>
          <w:szCs w:val="28"/>
          <w:lang w:val="en-KE"/>
        </w:rPr>
        <w:t>With a secure and user-friendly donation system, supporters are more likely to contribute.</w:t>
      </w:r>
    </w:p>
    <w:p w14:paraId="0970F9DE" w14:textId="77777777" w:rsidR="00730E8A" w:rsidRPr="00730E8A" w:rsidRDefault="00730E8A" w:rsidP="00730E8A">
      <w:pPr>
        <w:spacing w:line="360" w:lineRule="auto"/>
        <w:rPr>
          <w:sz w:val="28"/>
          <w:szCs w:val="28"/>
          <w:lang w:val="en-KE"/>
        </w:rPr>
      </w:pPr>
      <w:r w:rsidRPr="00730E8A">
        <w:rPr>
          <w:sz w:val="28"/>
          <w:szCs w:val="28"/>
          <w:lang w:val="en-KE"/>
        </w:rPr>
        <w:t xml:space="preserve">3.5 </w:t>
      </w:r>
      <w:r w:rsidRPr="00730E8A">
        <w:rPr>
          <w:b/>
          <w:bCs/>
          <w:sz w:val="28"/>
          <w:szCs w:val="28"/>
          <w:lang w:val="en-KE"/>
        </w:rPr>
        <w:t>Actionable Insights</w:t>
      </w:r>
    </w:p>
    <w:p w14:paraId="4E2E6EB2" w14:textId="77777777" w:rsidR="00730E8A" w:rsidRDefault="00730E8A" w:rsidP="00730E8A">
      <w:pPr>
        <w:numPr>
          <w:ilvl w:val="0"/>
          <w:numId w:val="33"/>
        </w:numPr>
        <w:spacing w:line="360" w:lineRule="auto"/>
        <w:rPr>
          <w:sz w:val="28"/>
          <w:szCs w:val="28"/>
          <w:lang w:val="en-KE"/>
        </w:rPr>
      </w:pPr>
      <w:r w:rsidRPr="00730E8A">
        <w:rPr>
          <w:sz w:val="28"/>
          <w:szCs w:val="28"/>
          <w:lang w:val="en-KE"/>
        </w:rPr>
        <w:t>Analytics integration will provide data to make informed decisions about campaigns and strategies.</w:t>
      </w:r>
    </w:p>
    <w:p w14:paraId="1301A49F" w14:textId="77777777" w:rsidR="00730E8A" w:rsidRDefault="00730E8A" w:rsidP="00730E8A">
      <w:pPr>
        <w:spacing w:line="360" w:lineRule="auto"/>
        <w:rPr>
          <w:sz w:val="28"/>
          <w:szCs w:val="28"/>
          <w:lang w:val="en-KE"/>
        </w:rPr>
      </w:pPr>
    </w:p>
    <w:p w14:paraId="283B0820" w14:textId="77777777" w:rsidR="00730E8A" w:rsidRPr="00730E8A" w:rsidRDefault="00730E8A" w:rsidP="00730E8A">
      <w:pPr>
        <w:spacing w:line="360" w:lineRule="auto"/>
        <w:rPr>
          <w:rFonts w:ascii="Algerian" w:hAnsi="Algerian"/>
          <w:sz w:val="40"/>
          <w:szCs w:val="40"/>
          <w:u w:val="single"/>
          <w:lang w:val="en-KE"/>
        </w:rPr>
      </w:pPr>
    </w:p>
    <w:p w14:paraId="2F9D9E8E" w14:textId="2E3CC981" w:rsidR="00730E8A" w:rsidRPr="00730E8A" w:rsidRDefault="00730E8A" w:rsidP="00730E8A">
      <w:pPr>
        <w:pStyle w:val="Heading2"/>
        <w:jc w:val="center"/>
        <w:rPr>
          <w:rFonts w:ascii="Algerian" w:hAnsi="Algerian"/>
          <w:sz w:val="40"/>
          <w:szCs w:val="40"/>
          <w:u w:val="single"/>
          <w:lang w:val="en-KE"/>
        </w:rPr>
      </w:pPr>
      <w:r w:rsidRPr="00730E8A">
        <w:rPr>
          <w:rFonts w:ascii="Algerian" w:hAnsi="Algerian"/>
          <w:sz w:val="40"/>
          <w:szCs w:val="40"/>
          <w:u w:val="single"/>
          <w:lang w:val="en-KE"/>
        </w:rPr>
        <w:lastRenderedPageBreak/>
        <w:t>CONCLUSION</w:t>
      </w:r>
    </w:p>
    <w:p w14:paraId="239A9B3D" w14:textId="77777777" w:rsidR="00730E8A" w:rsidRDefault="00730E8A" w:rsidP="00730E8A">
      <w:pPr>
        <w:spacing w:line="360" w:lineRule="auto"/>
        <w:rPr>
          <w:sz w:val="28"/>
          <w:szCs w:val="28"/>
          <w:lang w:val="en-KE"/>
        </w:rPr>
      </w:pPr>
      <w:r w:rsidRPr="00730E8A">
        <w:rPr>
          <w:sz w:val="28"/>
          <w:szCs w:val="28"/>
          <w:lang w:val="en-KE"/>
        </w:rPr>
        <w:t>Investing in a website upgrade and implementing a comprehensive digital marketing strategy is not just a tactical move but a transformative step for WAVE Children's Foundation. This initiative will enable the foundation to significantly expand its reach, ensuring that its mission and programs are visible to a global audience. By enhancing its online presence, WAVE will effectively connect with more donors, attract new volunteers, and deepen relationships with current supporters. The strengthened digital infrastructure will not only amplify the foundation's message but also position it as a modern, forward-thinking organization capable of adapting to evolving digital trends and maximizing its societal impact.</w:t>
      </w:r>
    </w:p>
    <w:p w14:paraId="5F8CB1C6" w14:textId="77777777" w:rsidR="00730E8A" w:rsidRDefault="00730E8A" w:rsidP="00730E8A">
      <w:pPr>
        <w:spacing w:line="360" w:lineRule="auto"/>
        <w:rPr>
          <w:sz w:val="28"/>
          <w:szCs w:val="28"/>
          <w:lang w:val="en-KE"/>
        </w:rPr>
      </w:pPr>
    </w:p>
    <w:p w14:paraId="1F3FEF9C" w14:textId="77777777" w:rsidR="00730E8A" w:rsidRPr="00730E8A" w:rsidRDefault="00730E8A" w:rsidP="00730E8A">
      <w:pPr>
        <w:spacing w:line="360" w:lineRule="auto"/>
        <w:rPr>
          <w:sz w:val="28"/>
          <w:szCs w:val="28"/>
          <w:lang w:val="en-KE"/>
        </w:rPr>
      </w:pPr>
      <w:r w:rsidRPr="00730E8A">
        <w:rPr>
          <w:sz w:val="28"/>
          <w:szCs w:val="28"/>
          <w:lang w:val="en-KE"/>
        </w:rPr>
        <w:t>We look forward to working with WAVE Children's Foundation to achieve these transformative goals.</w:t>
      </w:r>
    </w:p>
    <w:p w14:paraId="40A91142" w14:textId="77777777" w:rsidR="00730E8A" w:rsidRPr="00730E8A" w:rsidRDefault="00730E8A" w:rsidP="00730E8A">
      <w:pPr>
        <w:spacing w:line="360" w:lineRule="auto"/>
        <w:rPr>
          <w:sz w:val="28"/>
          <w:szCs w:val="28"/>
          <w:lang w:val="en-KE"/>
        </w:rPr>
      </w:pPr>
    </w:p>
    <w:p w14:paraId="0A883DA7" w14:textId="77777777" w:rsidR="00730E8A" w:rsidRPr="00730E8A" w:rsidRDefault="00730E8A" w:rsidP="00730E8A">
      <w:pPr>
        <w:rPr>
          <w:lang w:val="en-KE"/>
        </w:rPr>
      </w:pPr>
    </w:p>
    <w:sectPr w:rsidR="00730E8A" w:rsidRPr="00730E8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A9593" w14:textId="77777777" w:rsidR="00A65E8D" w:rsidRDefault="00A65E8D" w:rsidP="00C6554A">
      <w:pPr>
        <w:spacing w:before="0" w:after="0" w:line="240" w:lineRule="auto"/>
      </w:pPr>
      <w:r>
        <w:separator/>
      </w:r>
    </w:p>
  </w:endnote>
  <w:endnote w:type="continuationSeparator" w:id="0">
    <w:p w14:paraId="3D9A24E2" w14:textId="77777777" w:rsidR="00A65E8D" w:rsidRDefault="00A65E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2B06"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74CF8" w14:textId="77777777" w:rsidR="00A65E8D" w:rsidRDefault="00A65E8D" w:rsidP="00C6554A">
      <w:pPr>
        <w:spacing w:before="0" w:after="0" w:line="240" w:lineRule="auto"/>
      </w:pPr>
      <w:r>
        <w:separator/>
      </w:r>
    </w:p>
  </w:footnote>
  <w:footnote w:type="continuationSeparator" w:id="0">
    <w:p w14:paraId="5DD14B76" w14:textId="77777777" w:rsidR="00A65E8D" w:rsidRDefault="00A65E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D715F"/>
    <w:multiLevelType w:val="multilevel"/>
    <w:tmpl w:val="26C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216742"/>
    <w:multiLevelType w:val="multilevel"/>
    <w:tmpl w:val="18F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9477CF0"/>
    <w:multiLevelType w:val="multilevel"/>
    <w:tmpl w:val="BBC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17C9F"/>
    <w:multiLevelType w:val="multilevel"/>
    <w:tmpl w:val="6D30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91DC8"/>
    <w:multiLevelType w:val="multilevel"/>
    <w:tmpl w:val="77D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B1762"/>
    <w:multiLevelType w:val="multilevel"/>
    <w:tmpl w:val="5B6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73CC7"/>
    <w:multiLevelType w:val="multilevel"/>
    <w:tmpl w:val="989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F1E12"/>
    <w:multiLevelType w:val="multilevel"/>
    <w:tmpl w:val="9868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5351C4"/>
    <w:multiLevelType w:val="multilevel"/>
    <w:tmpl w:val="0C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03AF9"/>
    <w:multiLevelType w:val="multilevel"/>
    <w:tmpl w:val="567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62B8A"/>
    <w:multiLevelType w:val="multilevel"/>
    <w:tmpl w:val="EB6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E69EC"/>
    <w:multiLevelType w:val="multilevel"/>
    <w:tmpl w:val="B6B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F7AED"/>
    <w:multiLevelType w:val="multilevel"/>
    <w:tmpl w:val="5F6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E1824"/>
    <w:multiLevelType w:val="multilevel"/>
    <w:tmpl w:val="8B8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55812"/>
    <w:multiLevelType w:val="multilevel"/>
    <w:tmpl w:val="DFF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D52EE"/>
    <w:multiLevelType w:val="multilevel"/>
    <w:tmpl w:val="853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5532C"/>
    <w:multiLevelType w:val="multilevel"/>
    <w:tmpl w:val="093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004FC"/>
    <w:multiLevelType w:val="multilevel"/>
    <w:tmpl w:val="D04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3672">
    <w:abstractNumId w:val="9"/>
  </w:num>
  <w:num w:numId="2" w16cid:durableId="1826507200">
    <w:abstractNumId w:val="8"/>
  </w:num>
  <w:num w:numId="3" w16cid:durableId="1944191558">
    <w:abstractNumId w:val="8"/>
  </w:num>
  <w:num w:numId="4" w16cid:durableId="2001694390">
    <w:abstractNumId w:val="9"/>
  </w:num>
  <w:num w:numId="5" w16cid:durableId="2095978481">
    <w:abstractNumId w:val="20"/>
  </w:num>
  <w:num w:numId="6" w16cid:durableId="516386500">
    <w:abstractNumId w:val="11"/>
  </w:num>
  <w:num w:numId="7" w16cid:durableId="1077288829">
    <w:abstractNumId w:val="13"/>
  </w:num>
  <w:num w:numId="8" w16cid:durableId="501823522">
    <w:abstractNumId w:val="7"/>
  </w:num>
  <w:num w:numId="9" w16cid:durableId="316347956">
    <w:abstractNumId w:val="6"/>
  </w:num>
  <w:num w:numId="10" w16cid:durableId="230963394">
    <w:abstractNumId w:val="5"/>
  </w:num>
  <w:num w:numId="11" w16cid:durableId="1067343597">
    <w:abstractNumId w:val="4"/>
  </w:num>
  <w:num w:numId="12" w16cid:durableId="751045330">
    <w:abstractNumId w:val="3"/>
  </w:num>
  <w:num w:numId="13" w16cid:durableId="1530875884">
    <w:abstractNumId w:val="2"/>
  </w:num>
  <w:num w:numId="14" w16cid:durableId="1119646245">
    <w:abstractNumId w:val="1"/>
  </w:num>
  <w:num w:numId="15" w16cid:durableId="430206615">
    <w:abstractNumId w:val="0"/>
  </w:num>
  <w:num w:numId="16" w16cid:durableId="1142695445">
    <w:abstractNumId w:val="26"/>
  </w:num>
  <w:num w:numId="17" w16cid:durableId="531652656">
    <w:abstractNumId w:val="15"/>
  </w:num>
  <w:num w:numId="18" w16cid:durableId="1493794032">
    <w:abstractNumId w:val="25"/>
  </w:num>
  <w:num w:numId="19" w16cid:durableId="1368751362">
    <w:abstractNumId w:val="19"/>
  </w:num>
  <w:num w:numId="20" w16cid:durableId="1495949083">
    <w:abstractNumId w:val="10"/>
  </w:num>
  <w:num w:numId="21" w16cid:durableId="659164648">
    <w:abstractNumId w:val="23"/>
  </w:num>
  <w:num w:numId="22" w16cid:durableId="1303119406">
    <w:abstractNumId w:val="12"/>
  </w:num>
  <w:num w:numId="23" w16cid:durableId="1296835788">
    <w:abstractNumId w:val="22"/>
  </w:num>
  <w:num w:numId="24" w16cid:durableId="236332578">
    <w:abstractNumId w:val="21"/>
  </w:num>
  <w:num w:numId="25" w16cid:durableId="1981228527">
    <w:abstractNumId w:val="17"/>
  </w:num>
  <w:num w:numId="26" w16cid:durableId="1398281898">
    <w:abstractNumId w:val="28"/>
  </w:num>
  <w:num w:numId="27" w16cid:durableId="1690837398">
    <w:abstractNumId w:val="18"/>
  </w:num>
  <w:num w:numId="28" w16cid:durableId="1545869105">
    <w:abstractNumId w:val="16"/>
  </w:num>
  <w:num w:numId="29" w16cid:durableId="1046679409">
    <w:abstractNumId w:val="30"/>
  </w:num>
  <w:num w:numId="30" w16cid:durableId="1934435772">
    <w:abstractNumId w:val="14"/>
  </w:num>
  <w:num w:numId="31" w16cid:durableId="618486622">
    <w:abstractNumId w:val="24"/>
  </w:num>
  <w:num w:numId="32" w16cid:durableId="1456409196">
    <w:abstractNumId w:val="29"/>
  </w:num>
  <w:num w:numId="33" w16cid:durableId="10186576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D3"/>
    <w:rsid w:val="00212CD3"/>
    <w:rsid w:val="002554CD"/>
    <w:rsid w:val="00293B83"/>
    <w:rsid w:val="002B4294"/>
    <w:rsid w:val="002F2CD0"/>
    <w:rsid w:val="00333D0D"/>
    <w:rsid w:val="004C049F"/>
    <w:rsid w:val="005000E2"/>
    <w:rsid w:val="00674577"/>
    <w:rsid w:val="006A3CE7"/>
    <w:rsid w:val="00730E8A"/>
    <w:rsid w:val="009C42D7"/>
    <w:rsid w:val="00A65E8D"/>
    <w:rsid w:val="00C6554A"/>
    <w:rsid w:val="00EC600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DC5E4"/>
  <w15:chartTrackingRefBased/>
  <w15:docId w15:val="{15644095-8692-4D2F-A18B-6A319203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6C2E4D8F7A26464EA8F31489B5E67232">
    <w:name w:val="6C2E4D8F7A26464EA8F31489B5E67232"/>
    <w:rsid w:val="00212CD3"/>
    <w:pPr>
      <w:spacing w:before="0" w:after="160" w:line="259" w:lineRule="auto"/>
    </w:pPr>
    <w:rPr>
      <w:rFonts w:eastAsiaTheme="minorEastAsia"/>
      <w:color w:val="auto"/>
      <w:kern w:val="2"/>
      <w:lang w:val="en-KE" w:eastAsia="en-K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9380">
      <w:bodyDiv w:val="1"/>
      <w:marLeft w:val="0"/>
      <w:marRight w:val="0"/>
      <w:marTop w:val="0"/>
      <w:marBottom w:val="0"/>
      <w:divBdr>
        <w:top w:val="none" w:sz="0" w:space="0" w:color="auto"/>
        <w:left w:val="none" w:sz="0" w:space="0" w:color="auto"/>
        <w:bottom w:val="none" w:sz="0" w:space="0" w:color="auto"/>
        <w:right w:val="none" w:sz="0" w:space="0" w:color="auto"/>
      </w:divBdr>
    </w:div>
    <w:div w:id="131946862">
      <w:bodyDiv w:val="1"/>
      <w:marLeft w:val="0"/>
      <w:marRight w:val="0"/>
      <w:marTop w:val="0"/>
      <w:marBottom w:val="0"/>
      <w:divBdr>
        <w:top w:val="none" w:sz="0" w:space="0" w:color="auto"/>
        <w:left w:val="none" w:sz="0" w:space="0" w:color="auto"/>
        <w:bottom w:val="none" w:sz="0" w:space="0" w:color="auto"/>
        <w:right w:val="none" w:sz="0" w:space="0" w:color="auto"/>
      </w:divBdr>
    </w:div>
    <w:div w:id="164054811">
      <w:bodyDiv w:val="1"/>
      <w:marLeft w:val="0"/>
      <w:marRight w:val="0"/>
      <w:marTop w:val="0"/>
      <w:marBottom w:val="0"/>
      <w:divBdr>
        <w:top w:val="none" w:sz="0" w:space="0" w:color="auto"/>
        <w:left w:val="none" w:sz="0" w:space="0" w:color="auto"/>
        <w:bottom w:val="none" w:sz="0" w:space="0" w:color="auto"/>
        <w:right w:val="none" w:sz="0" w:space="0" w:color="auto"/>
      </w:divBdr>
    </w:div>
    <w:div w:id="394013895">
      <w:bodyDiv w:val="1"/>
      <w:marLeft w:val="0"/>
      <w:marRight w:val="0"/>
      <w:marTop w:val="0"/>
      <w:marBottom w:val="0"/>
      <w:divBdr>
        <w:top w:val="none" w:sz="0" w:space="0" w:color="auto"/>
        <w:left w:val="none" w:sz="0" w:space="0" w:color="auto"/>
        <w:bottom w:val="none" w:sz="0" w:space="0" w:color="auto"/>
        <w:right w:val="none" w:sz="0" w:space="0" w:color="auto"/>
      </w:divBdr>
    </w:div>
    <w:div w:id="448937957">
      <w:bodyDiv w:val="1"/>
      <w:marLeft w:val="0"/>
      <w:marRight w:val="0"/>
      <w:marTop w:val="0"/>
      <w:marBottom w:val="0"/>
      <w:divBdr>
        <w:top w:val="none" w:sz="0" w:space="0" w:color="auto"/>
        <w:left w:val="none" w:sz="0" w:space="0" w:color="auto"/>
        <w:bottom w:val="none" w:sz="0" w:space="0" w:color="auto"/>
        <w:right w:val="none" w:sz="0" w:space="0" w:color="auto"/>
      </w:divBdr>
    </w:div>
    <w:div w:id="473252407">
      <w:bodyDiv w:val="1"/>
      <w:marLeft w:val="0"/>
      <w:marRight w:val="0"/>
      <w:marTop w:val="0"/>
      <w:marBottom w:val="0"/>
      <w:divBdr>
        <w:top w:val="none" w:sz="0" w:space="0" w:color="auto"/>
        <w:left w:val="none" w:sz="0" w:space="0" w:color="auto"/>
        <w:bottom w:val="none" w:sz="0" w:space="0" w:color="auto"/>
        <w:right w:val="none" w:sz="0" w:space="0" w:color="auto"/>
      </w:divBdr>
    </w:div>
    <w:div w:id="564880456">
      <w:bodyDiv w:val="1"/>
      <w:marLeft w:val="0"/>
      <w:marRight w:val="0"/>
      <w:marTop w:val="0"/>
      <w:marBottom w:val="0"/>
      <w:divBdr>
        <w:top w:val="none" w:sz="0" w:space="0" w:color="auto"/>
        <w:left w:val="none" w:sz="0" w:space="0" w:color="auto"/>
        <w:bottom w:val="none" w:sz="0" w:space="0" w:color="auto"/>
        <w:right w:val="none" w:sz="0" w:space="0" w:color="auto"/>
      </w:divBdr>
    </w:div>
    <w:div w:id="623122427">
      <w:bodyDiv w:val="1"/>
      <w:marLeft w:val="0"/>
      <w:marRight w:val="0"/>
      <w:marTop w:val="0"/>
      <w:marBottom w:val="0"/>
      <w:divBdr>
        <w:top w:val="none" w:sz="0" w:space="0" w:color="auto"/>
        <w:left w:val="none" w:sz="0" w:space="0" w:color="auto"/>
        <w:bottom w:val="none" w:sz="0" w:space="0" w:color="auto"/>
        <w:right w:val="none" w:sz="0" w:space="0" w:color="auto"/>
      </w:divBdr>
    </w:div>
    <w:div w:id="674724476">
      <w:bodyDiv w:val="1"/>
      <w:marLeft w:val="0"/>
      <w:marRight w:val="0"/>
      <w:marTop w:val="0"/>
      <w:marBottom w:val="0"/>
      <w:divBdr>
        <w:top w:val="none" w:sz="0" w:space="0" w:color="auto"/>
        <w:left w:val="none" w:sz="0" w:space="0" w:color="auto"/>
        <w:bottom w:val="none" w:sz="0" w:space="0" w:color="auto"/>
        <w:right w:val="none" w:sz="0" w:space="0" w:color="auto"/>
      </w:divBdr>
    </w:div>
    <w:div w:id="704720835">
      <w:bodyDiv w:val="1"/>
      <w:marLeft w:val="0"/>
      <w:marRight w:val="0"/>
      <w:marTop w:val="0"/>
      <w:marBottom w:val="0"/>
      <w:divBdr>
        <w:top w:val="none" w:sz="0" w:space="0" w:color="auto"/>
        <w:left w:val="none" w:sz="0" w:space="0" w:color="auto"/>
        <w:bottom w:val="none" w:sz="0" w:space="0" w:color="auto"/>
        <w:right w:val="none" w:sz="0" w:space="0" w:color="auto"/>
      </w:divBdr>
    </w:div>
    <w:div w:id="760296605">
      <w:bodyDiv w:val="1"/>
      <w:marLeft w:val="0"/>
      <w:marRight w:val="0"/>
      <w:marTop w:val="0"/>
      <w:marBottom w:val="0"/>
      <w:divBdr>
        <w:top w:val="none" w:sz="0" w:space="0" w:color="auto"/>
        <w:left w:val="none" w:sz="0" w:space="0" w:color="auto"/>
        <w:bottom w:val="none" w:sz="0" w:space="0" w:color="auto"/>
        <w:right w:val="none" w:sz="0" w:space="0" w:color="auto"/>
      </w:divBdr>
    </w:div>
    <w:div w:id="811023710">
      <w:bodyDiv w:val="1"/>
      <w:marLeft w:val="0"/>
      <w:marRight w:val="0"/>
      <w:marTop w:val="0"/>
      <w:marBottom w:val="0"/>
      <w:divBdr>
        <w:top w:val="none" w:sz="0" w:space="0" w:color="auto"/>
        <w:left w:val="none" w:sz="0" w:space="0" w:color="auto"/>
        <w:bottom w:val="none" w:sz="0" w:space="0" w:color="auto"/>
        <w:right w:val="none" w:sz="0" w:space="0" w:color="auto"/>
      </w:divBdr>
    </w:div>
    <w:div w:id="879822498">
      <w:bodyDiv w:val="1"/>
      <w:marLeft w:val="0"/>
      <w:marRight w:val="0"/>
      <w:marTop w:val="0"/>
      <w:marBottom w:val="0"/>
      <w:divBdr>
        <w:top w:val="none" w:sz="0" w:space="0" w:color="auto"/>
        <w:left w:val="none" w:sz="0" w:space="0" w:color="auto"/>
        <w:bottom w:val="none" w:sz="0" w:space="0" w:color="auto"/>
        <w:right w:val="none" w:sz="0" w:space="0" w:color="auto"/>
      </w:divBdr>
    </w:div>
    <w:div w:id="900410778">
      <w:bodyDiv w:val="1"/>
      <w:marLeft w:val="0"/>
      <w:marRight w:val="0"/>
      <w:marTop w:val="0"/>
      <w:marBottom w:val="0"/>
      <w:divBdr>
        <w:top w:val="none" w:sz="0" w:space="0" w:color="auto"/>
        <w:left w:val="none" w:sz="0" w:space="0" w:color="auto"/>
        <w:bottom w:val="none" w:sz="0" w:space="0" w:color="auto"/>
        <w:right w:val="none" w:sz="0" w:space="0" w:color="auto"/>
      </w:divBdr>
    </w:div>
    <w:div w:id="967660379">
      <w:bodyDiv w:val="1"/>
      <w:marLeft w:val="0"/>
      <w:marRight w:val="0"/>
      <w:marTop w:val="0"/>
      <w:marBottom w:val="0"/>
      <w:divBdr>
        <w:top w:val="none" w:sz="0" w:space="0" w:color="auto"/>
        <w:left w:val="none" w:sz="0" w:space="0" w:color="auto"/>
        <w:bottom w:val="none" w:sz="0" w:space="0" w:color="auto"/>
        <w:right w:val="none" w:sz="0" w:space="0" w:color="auto"/>
      </w:divBdr>
    </w:div>
    <w:div w:id="977606606">
      <w:bodyDiv w:val="1"/>
      <w:marLeft w:val="0"/>
      <w:marRight w:val="0"/>
      <w:marTop w:val="0"/>
      <w:marBottom w:val="0"/>
      <w:divBdr>
        <w:top w:val="none" w:sz="0" w:space="0" w:color="auto"/>
        <w:left w:val="none" w:sz="0" w:space="0" w:color="auto"/>
        <w:bottom w:val="none" w:sz="0" w:space="0" w:color="auto"/>
        <w:right w:val="none" w:sz="0" w:space="0" w:color="auto"/>
      </w:divBdr>
    </w:div>
    <w:div w:id="986319990">
      <w:bodyDiv w:val="1"/>
      <w:marLeft w:val="0"/>
      <w:marRight w:val="0"/>
      <w:marTop w:val="0"/>
      <w:marBottom w:val="0"/>
      <w:divBdr>
        <w:top w:val="none" w:sz="0" w:space="0" w:color="auto"/>
        <w:left w:val="none" w:sz="0" w:space="0" w:color="auto"/>
        <w:bottom w:val="none" w:sz="0" w:space="0" w:color="auto"/>
        <w:right w:val="none" w:sz="0" w:space="0" w:color="auto"/>
      </w:divBdr>
    </w:div>
    <w:div w:id="987828261">
      <w:bodyDiv w:val="1"/>
      <w:marLeft w:val="0"/>
      <w:marRight w:val="0"/>
      <w:marTop w:val="0"/>
      <w:marBottom w:val="0"/>
      <w:divBdr>
        <w:top w:val="none" w:sz="0" w:space="0" w:color="auto"/>
        <w:left w:val="none" w:sz="0" w:space="0" w:color="auto"/>
        <w:bottom w:val="none" w:sz="0" w:space="0" w:color="auto"/>
        <w:right w:val="none" w:sz="0" w:space="0" w:color="auto"/>
      </w:divBdr>
    </w:div>
    <w:div w:id="1000427985">
      <w:bodyDiv w:val="1"/>
      <w:marLeft w:val="0"/>
      <w:marRight w:val="0"/>
      <w:marTop w:val="0"/>
      <w:marBottom w:val="0"/>
      <w:divBdr>
        <w:top w:val="none" w:sz="0" w:space="0" w:color="auto"/>
        <w:left w:val="none" w:sz="0" w:space="0" w:color="auto"/>
        <w:bottom w:val="none" w:sz="0" w:space="0" w:color="auto"/>
        <w:right w:val="none" w:sz="0" w:space="0" w:color="auto"/>
      </w:divBdr>
    </w:div>
    <w:div w:id="1045718863">
      <w:bodyDiv w:val="1"/>
      <w:marLeft w:val="0"/>
      <w:marRight w:val="0"/>
      <w:marTop w:val="0"/>
      <w:marBottom w:val="0"/>
      <w:divBdr>
        <w:top w:val="none" w:sz="0" w:space="0" w:color="auto"/>
        <w:left w:val="none" w:sz="0" w:space="0" w:color="auto"/>
        <w:bottom w:val="none" w:sz="0" w:space="0" w:color="auto"/>
        <w:right w:val="none" w:sz="0" w:space="0" w:color="auto"/>
      </w:divBdr>
    </w:div>
    <w:div w:id="1275134743">
      <w:bodyDiv w:val="1"/>
      <w:marLeft w:val="0"/>
      <w:marRight w:val="0"/>
      <w:marTop w:val="0"/>
      <w:marBottom w:val="0"/>
      <w:divBdr>
        <w:top w:val="none" w:sz="0" w:space="0" w:color="auto"/>
        <w:left w:val="none" w:sz="0" w:space="0" w:color="auto"/>
        <w:bottom w:val="none" w:sz="0" w:space="0" w:color="auto"/>
        <w:right w:val="none" w:sz="0" w:space="0" w:color="auto"/>
      </w:divBdr>
      <w:divsChild>
        <w:div w:id="956719359">
          <w:marLeft w:val="0"/>
          <w:marRight w:val="0"/>
          <w:marTop w:val="0"/>
          <w:marBottom w:val="0"/>
          <w:divBdr>
            <w:top w:val="none" w:sz="0" w:space="0" w:color="auto"/>
            <w:left w:val="none" w:sz="0" w:space="0" w:color="auto"/>
            <w:bottom w:val="none" w:sz="0" w:space="0" w:color="auto"/>
            <w:right w:val="none" w:sz="0" w:space="0" w:color="auto"/>
          </w:divBdr>
        </w:div>
      </w:divsChild>
    </w:div>
    <w:div w:id="1326208063">
      <w:bodyDiv w:val="1"/>
      <w:marLeft w:val="0"/>
      <w:marRight w:val="0"/>
      <w:marTop w:val="0"/>
      <w:marBottom w:val="0"/>
      <w:divBdr>
        <w:top w:val="none" w:sz="0" w:space="0" w:color="auto"/>
        <w:left w:val="none" w:sz="0" w:space="0" w:color="auto"/>
        <w:bottom w:val="none" w:sz="0" w:space="0" w:color="auto"/>
        <w:right w:val="none" w:sz="0" w:space="0" w:color="auto"/>
      </w:divBdr>
    </w:div>
    <w:div w:id="1378238630">
      <w:bodyDiv w:val="1"/>
      <w:marLeft w:val="0"/>
      <w:marRight w:val="0"/>
      <w:marTop w:val="0"/>
      <w:marBottom w:val="0"/>
      <w:divBdr>
        <w:top w:val="none" w:sz="0" w:space="0" w:color="auto"/>
        <w:left w:val="none" w:sz="0" w:space="0" w:color="auto"/>
        <w:bottom w:val="none" w:sz="0" w:space="0" w:color="auto"/>
        <w:right w:val="none" w:sz="0" w:space="0" w:color="auto"/>
      </w:divBdr>
    </w:div>
    <w:div w:id="1574775747">
      <w:bodyDiv w:val="1"/>
      <w:marLeft w:val="0"/>
      <w:marRight w:val="0"/>
      <w:marTop w:val="0"/>
      <w:marBottom w:val="0"/>
      <w:divBdr>
        <w:top w:val="none" w:sz="0" w:space="0" w:color="auto"/>
        <w:left w:val="none" w:sz="0" w:space="0" w:color="auto"/>
        <w:bottom w:val="none" w:sz="0" w:space="0" w:color="auto"/>
        <w:right w:val="none" w:sz="0" w:space="0" w:color="auto"/>
      </w:divBdr>
    </w:div>
    <w:div w:id="1585648922">
      <w:bodyDiv w:val="1"/>
      <w:marLeft w:val="0"/>
      <w:marRight w:val="0"/>
      <w:marTop w:val="0"/>
      <w:marBottom w:val="0"/>
      <w:divBdr>
        <w:top w:val="none" w:sz="0" w:space="0" w:color="auto"/>
        <w:left w:val="none" w:sz="0" w:space="0" w:color="auto"/>
        <w:bottom w:val="none" w:sz="0" w:space="0" w:color="auto"/>
        <w:right w:val="none" w:sz="0" w:space="0" w:color="auto"/>
      </w:divBdr>
    </w:div>
    <w:div w:id="1861359320">
      <w:bodyDiv w:val="1"/>
      <w:marLeft w:val="0"/>
      <w:marRight w:val="0"/>
      <w:marTop w:val="0"/>
      <w:marBottom w:val="0"/>
      <w:divBdr>
        <w:top w:val="none" w:sz="0" w:space="0" w:color="auto"/>
        <w:left w:val="none" w:sz="0" w:space="0" w:color="auto"/>
        <w:bottom w:val="none" w:sz="0" w:space="0" w:color="auto"/>
        <w:right w:val="none" w:sz="0" w:space="0" w:color="auto"/>
      </w:divBdr>
      <w:divsChild>
        <w:div w:id="143898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c\AppData\Local\Microsoft\Office\16.0\DTS\en-KE%7bF842A1D5-140B-41F8-825C-F39A5414BA16%7d\%7b7B64153D-A956-4CD7-B5DD-88F64B00C03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{7B64153D-A956-4CD7-B5DD-88F64B00C03D}tf02835058_win32</Template>
  <TotalTime>38</TotalTime>
  <Pages>9</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CEBBA LTD</dc:creator>
  <cp:keywords/>
  <dc:description/>
  <cp:lastModifiedBy>CEBBA LTD</cp:lastModifiedBy>
  <cp:revision>1</cp:revision>
  <dcterms:created xsi:type="dcterms:W3CDTF">2025-01-07T13:01:00Z</dcterms:created>
  <dcterms:modified xsi:type="dcterms:W3CDTF">2025-01-07T13:39:00Z</dcterms:modified>
</cp:coreProperties>
</file>